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515B92DF" w14:textId="77777777" w:rsidTr="00BC68B5">
        <w:trPr>
          <w:trHeight w:val="1350"/>
        </w:trPr>
        <w:tc>
          <w:tcPr>
            <w:tcW w:w="5013" w:type="dxa"/>
            <w:vAlign w:val="bottom"/>
          </w:tcPr>
          <w:p w14:paraId="31A06CF8" w14:textId="77777777" w:rsidR="00C84833" w:rsidRDefault="00FD1A16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7E9E449AF6734CA888B42C370D48E1A2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7267CA">
                  <w:t>Kofi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41019143A568418B9867F2C1DCEDE37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7267CA">
                  <w:t>Forson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376B65EC" w14:textId="77777777" w:rsidTr="00D068BD">
              <w:sdt>
                <w:sdtPr>
                  <w:alias w:val="Enter phone:"/>
                  <w:tag w:val="Enter phone:"/>
                  <w:id w:val="-1849400302"/>
                  <w:placeholder>
                    <w:docPart w:val="7DBF68C4FDE14B0E97995D080963B1FA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728132BE" w14:textId="77777777" w:rsidR="00932D92" w:rsidRPr="009D0878" w:rsidRDefault="007267CA" w:rsidP="00932D92">
                      <w:pPr>
                        <w:pStyle w:val="ContactInfo"/>
                      </w:pPr>
                      <w:r>
                        <w:t>(516)312-6540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1849C41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65398C6" wp14:editId="20189024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AB1222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DB44A24" w14:textId="77777777" w:rsidTr="00D068BD">
              <w:sdt>
                <w:sdtPr>
                  <w:alias w:val="Enter email:"/>
                  <w:tag w:val="Enter email:"/>
                  <w:id w:val="-675184368"/>
                  <w:placeholder>
                    <w:docPart w:val="9C575A2849ED42FB99BA07D628BC6A29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2E31CF53" w14:textId="77777777" w:rsidR="00932D92" w:rsidRPr="009D0878" w:rsidRDefault="007267CA" w:rsidP="00932D92">
                      <w:pPr>
                        <w:pStyle w:val="ContactInfo"/>
                      </w:pPr>
                      <w:r>
                        <w:t>ktforson@outlook.com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7EB6CA8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95E6EFF" wp14:editId="66D51622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61D9B03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0A825C6" w14:textId="77777777" w:rsidTr="00D068BD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80C0B5EF52754BA183A6C20FEE1A8FA9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788D0A23" w14:textId="77777777" w:rsidR="00932D92" w:rsidRPr="009D0878" w:rsidRDefault="007267CA" w:rsidP="00932D92">
                      <w:pPr>
                        <w:pStyle w:val="ContactInfo"/>
                      </w:pPr>
                      <w:r>
                        <w:t>www.linkedin.com/in/kofi-forson/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55CAD05B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7BF0CF7" wp14:editId="176127D0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2D43C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34132F69" w14:textId="77777777" w:rsidTr="00D068BD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31FD50A9DEEE4C578E0EAAD20A56102B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2DBDFA4B" w14:textId="77777777" w:rsidR="00932D92" w:rsidRPr="009D0878" w:rsidRDefault="007267CA" w:rsidP="00932D92">
                      <w:pPr>
                        <w:pStyle w:val="ContactInfo"/>
                      </w:pPr>
                      <w:r>
                        <w:t>https://github.com/kof-f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C37CF28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541265D" wp14:editId="2F69826C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2067D76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F0EAEFA" w14:textId="77777777" w:rsidR="00D92B95" w:rsidRDefault="00D92B95" w:rsidP="009D3336">
            <w:pPr>
              <w:pStyle w:val="Header"/>
            </w:pPr>
          </w:p>
        </w:tc>
      </w:tr>
    </w:tbl>
    <w:p w14:paraId="411E5DFD" w14:textId="1E128B64" w:rsidR="00C43D65" w:rsidRDefault="00DA3000" w:rsidP="00BC68B5">
      <w:r>
        <w:t>I am</w:t>
      </w:r>
      <w:r w:rsidR="0064449A">
        <w:t xml:space="preserve"> a driven Computer Scientist with government experience as a Product Manager</w:t>
      </w:r>
      <w:r w:rsidR="00F2123C">
        <w:t xml:space="preserve"> and an active</w:t>
      </w:r>
      <w:r w:rsidR="00532970">
        <w:t xml:space="preserve"> TS/SCI</w:t>
      </w:r>
      <w:r w:rsidR="00F2123C">
        <w:t xml:space="preserve"> security clearance</w:t>
      </w:r>
      <w:r w:rsidR="0064449A">
        <w:t>. I manage two software development product teams using Agile and S</w:t>
      </w:r>
      <w:r w:rsidR="00D30520">
        <w:t>crum</w:t>
      </w:r>
      <w:r w:rsidR="0064449A">
        <w:t xml:space="preserve"> methodologies and won the highest government civilian engineering award in 2019. In my spare time, I </w:t>
      </w:r>
      <w:r w:rsidR="00D30520">
        <w:t>am pursuing my master’s degree in Computer Science at Georgia Institute of Technology and furthering my development of</w:t>
      </w:r>
      <w:r w:rsidR="00372A9E">
        <w:t xml:space="preserve"> </w:t>
      </w:r>
      <w:r w:rsidR="00D068BD">
        <w:t>a</w:t>
      </w:r>
      <w:r w:rsidR="0064449A">
        <w:t xml:space="preserve"> robot to assist the disadvantaged community using Python</w:t>
      </w:r>
      <w:r w:rsidR="00D068BD">
        <w:t>.</w:t>
      </w:r>
    </w:p>
    <w:p w14:paraId="450878BE" w14:textId="77777777" w:rsidR="00AD13CB" w:rsidRDefault="00FD1A16" w:rsidP="002D019C">
      <w:pPr>
        <w:pStyle w:val="Heading1"/>
        <w:pBdr>
          <w:top w:val="single" w:sz="4" w:space="0" w:color="A6A6A6" w:themeColor="background1" w:themeShade="A6"/>
        </w:pBdr>
      </w:pPr>
      <w:sdt>
        <w:sdtPr>
          <w:alias w:val="Skills:"/>
          <w:tag w:val="Skills:"/>
          <w:id w:val="-891506033"/>
          <w:placeholder>
            <w:docPart w:val="1CF83AF2B542437B8F3DDD9CACCC14CD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487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2779"/>
        <w:gridCol w:w="2284"/>
        <w:gridCol w:w="2193"/>
        <w:gridCol w:w="1872"/>
      </w:tblGrid>
      <w:tr w:rsidR="00381F64" w14:paraId="664FEC26" w14:textId="77777777" w:rsidTr="00321FFC">
        <w:trPr>
          <w:trHeight w:val="1296"/>
        </w:trPr>
        <w:tc>
          <w:tcPr>
            <w:tcW w:w="2778" w:type="dxa"/>
            <w:tcMar>
              <w:left w:w="360" w:type="dxa"/>
              <w:right w:w="0" w:type="dxa"/>
            </w:tcMar>
          </w:tcPr>
          <w:p w14:paraId="4E6054DB" w14:textId="26108BC2" w:rsidR="00710520" w:rsidRDefault="00710520" w:rsidP="001A27F1">
            <w:pPr>
              <w:pStyle w:val="ListBullet"/>
              <w:numPr>
                <w:ilvl w:val="0"/>
                <w:numId w:val="4"/>
              </w:numPr>
            </w:pPr>
            <w:r>
              <w:t xml:space="preserve">Active </w:t>
            </w:r>
            <w:r w:rsidR="004325A2">
              <w:t>TS/SCI</w:t>
            </w:r>
            <w:r>
              <w:t xml:space="preserve"> Security Clearance</w:t>
            </w:r>
          </w:p>
          <w:p w14:paraId="596C0D32" w14:textId="2C9795F3" w:rsidR="001A27F1" w:rsidRDefault="001A27F1" w:rsidP="001A27F1">
            <w:pPr>
              <w:pStyle w:val="ListBullet"/>
              <w:numPr>
                <w:ilvl w:val="0"/>
                <w:numId w:val="4"/>
              </w:numPr>
            </w:pPr>
            <w:r>
              <w:t>Product Management</w:t>
            </w:r>
          </w:p>
          <w:p w14:paraId="710CF5F3" w14:textId="2356F119" w:rsidR="00381F64" w:rsidRDefault="00381F64" w:rsidP="009E121F">
            <w:pPr>
              <w:pStyle w:val="ListBullet"/>
              <w:numPr>
                <w:ilvl w:val="0"/>
                <w:numId w:val="4"/>
              </w:numPr>
            </w:pPr>
            <w:r>
              <w:t>Software Development</w:t>
            </w:r>
          </w:p>
          <w:p w14:paraId="52084EAA" w14:textId="14952C73" w:rsidR="00F36F83" w:rsidRPr="004937AE" w:rsidRDefault="008F4E36" w:rsidP="00F36F83">
            <w:pPr>
              <w:pStyle w:val="ListBullet"/>
              <w:numPr>
                <w:ilvl w:val="0"/>
                <w:numId w:val="4"/>
              </w:numPr>
            </w:pPr>
            <w:r>
              <w:t>Robotics</w:t>
            </w:r>
          </w:p>
        </w:tc>
        <w:tc>
          <w:tcPr>
            <w:tcW w:w="2284" w:type="dxa"/>
          </w:tcPr>
          <w:p w14:paraId="23BEBDFB" w14:textId="77777777" w:rsidR="00381F64" w:rsidRDefault="00381F64" w:rsidP="00BC7376">
            <w:pPr>
              <w:pStyle w:val="ListBullet"/>
            </w:pPr>
            <w:r>
              <w:t>Python</w:t>
            </w:r>
          </w:p>
          <w:p w14:paraId="678B0113" w14:textId="77777777" w:rsidR="00381F64" w:rsidRDefault="00381F64" w:rsidP="00BC7376">
            <w:pPr>
              <w:pStyle w:val="ListBullet"/>
            </w:pPr>
            <w:r>
              <w:t>Node.js</w:t>
            </w:r>
          </w:p>
          <w:p w14:paraId="5AB52D43" w14:textId="77777777" w:rsidR="00381F64" w:rsidRDefault="00381F64" w:rsidP="00BC7376">
            <w:pPr>
              <w:pStyle w:val="ListBullet"/>
            </w:pPr>
            <w:r>
              <w:t>JavaScript</w:t>
            </w:r>
          </w:p>
          <w:p w14:paraId="73964ABD" w14:textId="77777777" w:rsidR="00381F64" w:rsidRDefault="00381F64" w:rsidP="00BC7376">
            <w:pPr>
              <w:pStyle w:val="ListBullet"/>
            </w:pPr>
            <w:r>
              <w:t>Java</w:t>
            </w:r>
          </w:p>
          <w:p w14:paraId="67BE27F9" w14:textId="77777777" w:rsidR="00381F64" w:rsidRDefault="00381F64" w:rsidP="00BC7376">
            <w:pPr>
              <w:pStyle w:val="ListBullet"/>
            </w:pPr>
            <w:r>
              <w:t>C++</w:t>
            </w:r>
          </w:p>
        </w:tc>
        <w:tc>
          <w:tcPr>
            <w:tcW w:w="2193" w:type="dxa"/>
          </w:tcPr>
          <w:p w14:paraId="05106A48" w14:textId="77777777" w:rsidR="00381F64" w:rsidRDefault="00381F64" w:rsidP="00BC7376">
            <w:pPr>
              <w:pStyle w:val="ListBullet"/>
            </w:pPr>
            <w:r>
              <w:t>Git</w:t>
            </w:r>
          </w:p>
          <w:p w14:paraId="61C9F211" w14:textId="77777777" w:rsidR="00381F64" w:rsidRDefault="00381F64" w:rsidP="00BC7376">
            <w:pPr>
              <w:pStyle w:val="ListBullet"/>
            </w:pPr>
            <w:r>
              <w:t>Jira</w:t>
            </w:r>
          </w:p>
          <w:p w14:paraId="1B5872EF" w14:textId="77777777" w:rsidR="00381F64" w:rsidRDefault="00381F64" w:rsidP="00BC7376">
            <w:pPr>
              <w:pStyle w:val="ListBullet"/>
            </w:pPr>
            <w:r>
              <w:t>Confluence</w:t>
            </w:r>
          </w:p>
        </w:tc>
        <w:tc>
          <w:tcPr>
            <w:tcW w:w="1872" w:type="dxa"/>
          </w:tcPr>
          <w:p w14:paraId="2B3DFEDC" w14:textId="77777777" w:rsidR="00381F64" w:rsidRDefault="00381F64" w:rsidP="00BC7376">
            <w:pPr>
              <w:pStyle w:val="ListBullet"/>
            </w:pPr>
            <w:r>
              <w:t>Windows</w:t>
            </w:r>
          </w:p>
          <w:p w14:paraId="04671511" w14:textId="77777777" w:rsidR="00381F64" w:rsidRDefault="00381F64" w:rsidP="00BC7376">
            <w:pPr>
              <w:pStyle w:val="ListBullet"/>
            </w:pPr>
            <w:r>
              <w:t>macOS</w:t>
            </w:r>
          </w:p>
          <w:p w14:paraId="019FEA2C" w14:textId="77777777" w:rsidR="00381F64" w:rsidRDefault="00381F64" w:rsidP="00BC7376">
            <w:pPr>
              <w:pStyle w:val="ListBullet"/>
            </w:pPr>
            <w:r>
              <w:t>Linux</w:t>
            </w:r>
          </w:p>
          <w:p w14:paraId="6EE747EA" w14:textId="77777777" w:rsidR="00381F64" w:rsidRDefault="00381F64" w:rsidP="00BC7376">
            <w:pPr>
              <w:pStyle w:val="ListBullet"/>
            </w:pPr>
            <w:r>
              <w:t>CentOS</w:t>
            </w:r>
          </w:p>
          <w:p w14:paraId="39BEC31C" w14:textId="77777777" w:rsidR="00381F64" w:rsidRDefault="00381F64" w:rsidP="00BC7376">
            <w:pPr>
              <w:pStyle w:val="ListBullet"/>
            </w:pPr>
            <w:r>
              <w:t>Raspbian</w:t>
            </w:r>
          </w:p>
        </w:tc>
      </w:tr>
    </w:tbl>
    <w:p w14:paraId="23236BFC" w14:textId="77777777" w:rsidR="0070237E" w:rsidRDefault="00FD1A16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200068E3166D4AECAF562E8C19DA114C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20F277E4" w14:textId="77777777" w:rsidR="0070237E" w:rsidRDefault="00072FBF" w:rsidP="0070237E">
      <w:pPr>
        <w:pStyle w:val="Heading3"/>
      </w:pPr>
      <w:r w:rsidRPr="00600C00">
        <w:rPr>
          <w:b/>
          <w:bCs/>
        </w:rPr>
        <w:t>EXPECTED:</w:t>
      </w:r>
      <w:r>
        <w:t xml:space="preserve"> </w:t>
      </w:r>
      <w:r w:rsidR="004F2334">
        <w:t>MAY</w:t>
      </w:r>
      <w:r w:rsidR="0070237E">
        <w:t xml:space="preserve"> </w:t>
      </w:r>
      <w:r w:rsidR="004F2334">
        <w:t>2021</w:t>
      </w:r>
    </w:p>
    <w:p w14:paraId="10EE3B66" w14:textId="77777777" w:rsidR="0070237E" w:rsidRPr="00513EFC" w:rsidRDefault="00372A9E" w:rsidP="00513EFC">
      <w:pPr>
        <w:pStyle w:val="Heading2"/>
      </w:pPr>
      <w:r>
        <w:t>M.S., Computer Science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 w:rsidR="004F2334">
        <w:rPr>
          <w:rStyle w:val="Emphasis"/>
        </w:rPr>
        <w:t>Georgia Institute of Technology</w:t>
      </w:r>
    </w:p>
    <w:p w14:paraId="7D6B4D89" w14:textId="3E6F42F6" w:rsidR="00111CD0" w:rsidRDefault="00111CD0" w:rsidP="00111CD0">
      <w:pPr>
        <w:pStyle w:val="ListBullet"/>
        <w:numPr>
          <w:ilvl w:val="0"/>
          <w:numId w:val="4"/>
        </w:numPr>
      </w:pPr>
      <w:r w:rsidRPr="004F2334">
        <w:rPr>
          <w:b/>
          <w:bCs/>
        </w:rPr>
        <w:t>GPA:</w:t>
      </w:r>
      <w:r>
        <w:t xml:space="preserve"> 4.00/4.00</w:t>
      </w:r>
    </w:p>
    <w:p w14:paraId="188A8D7D" w14:textId="45FFC94F" w:rsidR="00111CD0" w:rsidRDefault="00111CD0" w:rsidP="00111CD0">
      <w:pPr>
        <w:pStyle w:val="ListBullet"/>
        <w:numPr>
          <w:ilvl w:val="0"/>
          <w:numId w:val="4"/>
        </w:numPr>
        <w:rPr>
          <w:b/>
          <w:bCs/>
        </w:rPr>
      </w:pPr>
      <w:r w:rsidRPr="004F2334">
        <w:rPr>
          <w:b/>
          <w:bCs/>
        </w:rPr>
        <w:t>RELEVANT COURSES:</w:t>
      </w:r>
      <w:r w:rsidRPr="004F2334">
        <w:t xml:space="preserve"> </w:t>
      </w:r>
      <w:r>
        <w:t>Computational Photography, Machine Learning for Trading</w:t>
      </w:r>
    </w:p>
    <w:p w14:paraId="74E19B55" w14:textId="77777777" w:rsidR="00DA3000" w:rsidRPr="00DA3000" w:rsidRDefault="00DA3000" w:rsidP="00DA3000">
      <w:pPr>
        <w:pStyle w:val="ListBullet"/>
        <w:numPr>
          <w:ilvl w:val="0"/>
          <w:numId w:val="0"/>
        </w:numPr>
        <w:rPr>
          <w:b/>
          <w:bCs/>
        </w:rPr>
      </w:pPr>
    </w:p>
    <w:p w14:paraId="0E853663" w14:textId="77777777" w:rsidR="0070237E" w:rsidRDefault="00072FBF" w:rsidP="0070237E">
      <w:pPr>
        <w:pStyle w:val="Heading3"/>
      </w:pPr>
      <w:r w:rsidRPr="00600C00">
        <w:rPr>
          <w:b/>
          <w:bCs/>
        </w:rPr>
        <w:t>GRADUATED:</w:t>
      </w:r>
      <w:r>
        <w:t xml:space="preserve"> </w:t>
      </w:r>
      <w:r w:rsidR="004F2334">
        <w:t>MAY</w:t>
      </w:r>
      <w:r w:rsidR="0070237E">
        <w:t xml:space="preserve"> </w:t>
      </w:r>
      <w:r w:rsidR="004F2334">
        <w:t>2018</w:t>
      </w:r>
    </w:p>
    <w:p w14:paraId="27842246" w14:textId="77777777" w:rsidR="0070237E" w:rsidRDefault="00372A9E" w:rsidP="0070237E">
      <w:pPr>
        <w:pStyle w:val="Heading2"/>
        <w:rPr>
          <w:rStyle w:val="Emphasis"/>
        </w:rPr>
      </w:pPr>
      <w:r>
        <w:t>B.S., Computer Science</w:t>
      </w:r>
      <w:r w:rsidR="00E03F71">
        <w:t xml:space="preserve"> </w:t>
      </w:r>
      <w:r w:rsidR="0095272C">
        <w:t>/</w:t>
      </w:r>
      <w:r w:rsidR="0070237E">
        <w:t xml:space="preserve"> </w:t>
      </w:r>
      <w:r w:rsidR="004F2334">
        <w:rPr>
          <w:rStyle w:val="Emphasis"/>
        </w:rPr>
        <w:t>Delaware State University</w:t>
      </w:r>
    </w:p>
    <w:p w14:paraId="132394A6" w14:textId="77777777" w:rsidR="004F2334" w:rsidRDefault="004F2334" w:rsidP="004F2334">
      <w:pPr>
        <w:pStyle w:val="ListBullet"/>
        <w:numPr>
          <w:ilvl w:val="0"/>
          <w:numId w:val="4"/>
        </w:numPr>
      </w:pPr>
      <w:r w:rsidRPr="004F2334">
        <w:rPr>
          <w:b/>
          <w:bCs/>
        </w:rPr>
        <w:t>GPA:</w:t>
      </w:r>
      <w:r>
        <w:t xml:space="preserve"> 3.96/4.00</w:t>
      </w:r>
    </w:p>
    <w:p w14:paraId="570A6724" w14:textId="39FAC929" w:rsidR="004F2334" w:rsidRDefault="004F2334" w:rsidP="004F2334">
      <w:pPr>
        <w:pStyle w:val="ListBullet"/>
        <w:numPr>
          <w:ilvl w:val="0"/>
          <w:numId w:val="4"/>
        </w:numPr>
        <w:rPr>
          <w:b/>
          <w:bCs/>
        </w:rPr>
      </w:pPr>
      <w:r w:rsidRPr="004F2334">
        <w:rPr>
          <w:b/>
          <w:bCs/>
        </w:rPr>
        <w:t>RELEVANT COURSES:</w:t>
      </w:r>
      <w:r w:rsidRPr="004F2334">
        <w:t xml:space="preserve"> </w:t>
      </w:r>
      <w:r w:rsidRPr="00D33F4C">
        <w:t>Elements of Computer Programming</w:t>
      </w:r>
      <w:r w:rsidR="00321FFC">
        <w:t xml:space="preserve">, </w:t>
      </w:r>
      <w:r w:rsidRPr="00D33F4C">
        <w:t>Data Structures and Algorithms,</w:t>
      </w:r>
      <w:r w:rsidRPr="00D33F4C">
        <w:rPr>
          <w:b/>
        </w:rPr>
        <w:t xml:space="preserve"> </w:t>
      </w:r>
      <w:r>
        <w:t>Linear Algebra</w:t>
      </w:r>
    </w:p>
    <w:p w14:paraId="4523AAD1" w14:textId="1D47C554" w:rsidR="004F2334" w:rsidRDefault="004F2334" w:rsidP="004F2334">
      <w:pPr>
        <w:pStyle w:val="ListBulle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AWARDS: </w:t>
      </w:r>
      <w:r w:rsidRPr="00D33F4C">
        <w:t>President’s Honor List (Spring/Fall 2015, Spring</w:t>
      </w:r>
      <w:r>
        <w:t>/Fall 2016, Spring/Fall 2017, Spring 2018</w:t>
      </w:r>
      <w:r w:rsidRPr="00D33F4C">
        <w:t>)</w:t>
      </w:r>
    </w:p>
    <w:p w14:paraId="045CEC7F" w14:textId="77777777" w:rsidR="004F2334" w:rsidRPr="004F2334" w:rsidRDefault="004F2334" w:rsidP="004F2334">
      <w:pPr>
        <w:pStyle w:val="ListBulle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SCHOLARSHIPS: </w:t>
      </w:r>
      <w:r w:rsidRPr="00D33F4C">
        <w:t xml:space="preserve">Recipient of </w:t>
      </w:r>
      <w:hyperlink r:id="rId9" w:history="1">
        <w:r w:rsidRPr="003172B9">
          <w:rPr>
            <w:rStyle w:val="Hyperlink"/>
          </w:rPr>
          <w:t>SMART</w:t>
        </w:r>
      </w:hyperlink>
      <w:r w:rsidRPr="00D33F4C">
        <w:t xml:space="preserve"> Scholarship</w:t>
      </w:r>
      <w:r w:rsidR="001832C1">
        <w:t xml:space="preserve"> (first in school history)</w:t>
      </w:r>
    </w:p>
    <w:p w14:paraId="7BE96C12" w14:textId="77777777" w:rsidR="007267CA" w:rsidRDefault="00FD1A16" w:rsidP="004F2334">
      <w:pPr>
        <w:pStyle w:val="Heading1"/>
      </w:pPr>
      <w:sdt>
        <w:sdtPr>
          <w:alias w:val="Experience:"/>
          <w:tag w:val="Experience:"/>
          <w:id w:val="-898354009"/>
          <w:placeholder>
            <w:docPart w:val="B5E6D78AE5EE40C2A0DC7167A1662F64"/>
          </w:placeholder>
          <w:temporary/>
          <w:showingPlcHdr/>
          <w15:appearance w15:val="hidden"/>
        </w:sdtPr>
        <w:sdtEndPr/>
        <w:sdtContent>
          <w:r w:rsidR="007267CA" w:rsidRPr="00AD3FD8">
            <w:t>Experience</w:t>
          </w:r>
        </w:sdtContent>
      </w:sdt>
    </w:p>
    <w:p w14:paraId="48EF123C" w14:textId="77777777" w:rsidR="00672026" w:rsidRPr="00D413F9" w:rsidRDefault="00672026" w:rsidP="00672026">
      <w:pPr>
        <w:pStyle w:val="Heading3"/>
      </w:pPr>
      <w:r>
        <w:t>jul 2018</w:t>
      </w:r>
      <w:r w:rsidRPr="00D413F9">
        <w:t xml:space="preserve"> –</w:t>
      </w:r>
      <w:r>
        <w:t xml:space="preserve"> present</w:t>
      </w:r>
    </w:p>
    <w:p w14:paraId="169B68C2" w14:textId="77777777" w:rsidR="00672026" w:rsidRDefault="00672026" w:rsidP="00672026">
      <w:pPr>
        <w:pStyle w:val="Heading2"/>
      </w:pPr>
      <w:r>
        <w:t>Product Manager /</w:t>
      </w:r>
      <w:r w:rsidRPr="00513EFC">
        <w:t xml:space="preserve"> </w:t>
      </w:r>
      <w:r>
        <w:rPr>
          <w:rStyle w:val="Emphasis"/>
        </w:rPr>
        <w:t>Department of Defense – Bedford, MA</w:t>
      </w:r>
    </w:p>
    <w:p w14:paraId="1989CF29" w14:textId="77777777" w:rsidR="00B6667E" w:rsidRDefault="00B6667E" w:rsidP="00B6667E">
      <w:pPr>
        <w:pStyle w:val="ListBullet"/>
        <w:numPr>
          <w:ilvl w:val="0"/>
          <w:numId w:val="4"/>
        </w:numPr>
      </w:pPr>
      <w:r>
        <w:t>Won the highest engineering award from the digital directorate</w:t>
      </w:r>
    </w:p>
    <w:p w14:paraId="56DD085F" w14:textId="5ECC1D32" w:rsidR="00B6667E" w:rsidRDefault="00B6667E" w:rsidP="00B6667E">
      <w:pPr>
        <w:pStyle w:val="ListBullet"/>
        <w:numPr>
          <w:ilvl w:val="0"/>
          <w:numId w:val="4"/>
        </w:numPr>
      </w:pPr>
      <w:r>
        <w:t>Launched the modernization product team which reduced the data federation workload by 90%</w:t>
      </w:r>
    </w:p>
    <w:p w14:paraId="001E60B2" w14:textId="77777777" w:rsidR="00B6667E" w:rsidRDefault="00B6667E" w:rsidP="00CB6944">
      <w:pPr>
        <w:pStyle w:val="ListBullet"/>
        <w:numPr>
          <w:ilvl w:val="0"/>
          <w:numId w:val="4"/>
        </w:numPr>
      </w:pPr>
      <w:r>
        <w:t>Operated as Scrum Master for six months and helped reduce the product backlog by 33%</w:t>
      </w:r>
    </w:p>
    <w:p w14:paraId="7689A650" w14:textId="438972C5" w:rsidR="00CB6944" w:rsidRDefault="00CB6944" w:rsidP="00CB6944">
      <w:pPr>
        <w:pStyle w:val="ListBullet"/>
        <w:numPr>
          <w:ilvl w:val="0"/>
          <w:numId w:val="4"/>
        </w:numPr>
      </w:pPr>
      <w:r>
        <w:t xml:space="preserve">Full product ownership of two teams, which includes </w:t>
      </w:r>
      <w:r w:rsidR="00822985">
        <w:t>management of</w:t>
      </w:r>
      <w:r>
        <w:t xml:space="preserve"> </w:t>
      </w:r>
      <w:r w:rsidR="00822985">
        <w:t>all</w:t>
      </w:r>
      <w:r>
        <w:t xml:space="preserve"> the meeting ceremonies for both teams like the daily stand up calls, weekly backlog grooming meetings, sprint reviews,</w:t>
      </w:r>
      <w:r w:rsidR="00B6667E">
        <w:t xml:space="preserve"> </w:t>
      </w:r>
      <w:r w:rsidR="00027B5F">
        <w:t>and sprint</w:t>
      </w:r>
      <w:r>
        <w:t xml:space="preserve"> retrospectives</w:t>
      </w:r>
    </w:p>
    <w:p w14:paraId="19BE3F0E" w14:textId="0B04D852" w:rsidR="00CB6944" w:rsidRDefault="00CB6944" w:rsidP="00CB6944">
      <w:pPr>
        <w:pStyle w:val="ListBullet"/>
        <w:numPr>
          <w:ilvl w:val="0"/>
          <w:numId w:val="4"/>
        </w:numPr>
      </w:pPr>
      <w:r>
        <w:t>Sprint reviews with stakeholders to ensure both teams are exceeding their software requirements</w:t>
      </w:r>
    </w:p>
    <w:p w14:paraId="6F29215D" w14:textId="03FBAEB8" w:rsidR="00CB6944" w:rsidRDefault="00CB6944" w:rsidP="00BC68B5">
      <w:pPr>
        <w:pStyle w:val="ListBullet"/>
        <w:numPr>
          <w:ilvl w:val="0"/>
          <w:numId w:val="4"/>
        </w:numPr>
      </w:pPr>
      <w:r>
        <w:lastRenderedPageBreak/>
        <w:t>Regularly holding design-thinking workshops/conferences to generate design concepts based on user interviews</w:t>
      </w:r>
    </w:p>
    <w:p w14:paraId="44E3E7A0" w14:textId="05CB55C6" w:rsidR="007267CA" w:rsidRPr="00D413F9" w:rsidRDefault="009E6A06" w:rsidP="007267CA">
      <w:pPr>
        <w:pStyle w:val="Heading3"/>
      </w:pPr>
      <w:r>
        <w:t>JAN 2018</w:t>
      </w:r>
      <w:r w:rsidR="007267CA" w:rsidRPr="00D413F9">
        <w:t xml:space="preserve"> –</w:t>
      </w:r>
      <w:r w:rsidR="007267CA">
        <w:t xml:space="preserve"> </w:t>
      </w:r>
      <w:r w:rsidR="00672026">
        <w:t>NOV 2019</w:t>
      </w:r>
      <w:r w:rsidR="00AC2C0C">
        <w:t xml:space="preserve"> (part-time)</w:t>
      </w:r>
    </w:p>
    <w:p w14:paraId="7639ACFA" w14:textId="77777777" w:rsidR="007267CA" w:rsidRPr="00513EFC" w:rsidRDefault="00DC384B" w:rsidP="007267CA">
      <w:pPr>
        <w:pStyle w:val="Heading2"/>
      </w:pPr>
      <w:r>
        <w:t>Lead Developer</w:t>
      </w:r>
      <w:r w:rsidR="007267CA">
        <w:t xml:space="preserve"> /</w:t>
      </w:r>
      <w:r w:rsidR="007267CA" w:rsidRPr="00513EFC">
        <w:t xml:space="preserve"> </w:t>
      </w:r>
      <w:r>
        <w:rPr>
          <w:rStyle w:val="Emphasis"/>
        </w:rPr>
        <w:t>Delaware State University – Dover, DE</w:t>
      </w:r>
    </w:p>
    <w:p w14:paraId="1DADFA71" w14:textId="77777777" w:rsidR="00EB3B81" w:rsidRPr="00EB3B81" w:rsidRDefault="00EB3B81" w:rsidP="00EB3B81">
      <w:pPr>
        <w:pStyle w:val="ListBullet"/>
        <w:numPr>
          <w:ilvl w:val="0"/>
          <w:numId w:val="4"/>
        </w:numPr>
      </w:pPr>
      <w:r w:rsidRPr="00EB3B81">
        <w:t>Designed a robot using a Raspberry Pi 3 to help the disadvantaged</w:t>
      </w:r>
      <w:r>
        <w:t xml:space="preserve"> community</w:t>
      </w:r>
    </w:p>
    <w:p w14:paraId="366D9233" w14:textId="77777777" w:rsidR="00EB3B81" w:rsidRPr="00EB3B81" w:rsidRDefault="00EB3B81" w:rsidP="00EB3B81">
      <w:pPr>
        <w:pStyle w:val="ListBullet"/>
        <w:numPr>
          <w:ilvl w:val="0"/>
          <w:numId w:val="4"/>
        </w:numPr>
      </w:pPr>
      <w:r w:rsidRPr="00EB3B81">
        <w:t>Developed a Python script with object-oriented programming to operate</w:t>
      </w:r>
      <w:r w:rsidR="009E6A06">
        <w:t xml:space="preserve"> the robot</w:t>
      </w:r>
    </w:p>
    <w:p w14:paraId="248E7D81" w14:textId="77777777" w:rsidR="00EB3B81" w:rsidRPr="00EB3B81" w:rsidRDefault="00EB3B81" w:rsidP="00EB3B81">
      <w:pPr>
        <w:pStyle w:val="ListBullet"/>
        <w:numPr>
          <w:ilvl w:val="0"/>
          <w:numId w:val="4"/>
        </w:numPr>
      </w:pPr>
      <w:r w:rsidRPr="00EB3B81">
        <w:t xml:space="preserve">Made the robot operable via a DualShock controller by using the </w:t>
      </w:r>
      <w:proofErr w:type="spellStart"/>
      <w:r w:rsidRPr="00EB3B81">
        <w:t>pygame</w:t>
      </w:r>
      <w:proofErr w:type="spellEnd"/>
      <w:r w:rsidRPr="00EB3B81">
        <w:t xml:space="preserve"> module</w:t>
      </w:r>
    </w:p>
    <w:p w14:paraId="09718294" w14:textId="77777777" w:rsidR="00EB3B81" w:rsidRPr="00EB3B81" w:rsidRDefault="00EB3B81" w:rsidP="00EB3B81">
      <w:pPr>
        <w:pStyle w:val="ListBullet"/>
        <w:numPr>
          <w:ilvl w:val="0"/>
          <w:numId w:val="4"/>
        </w:numPr>
      </w:pPr>
      <w:r w:rsidRPr="00EB3B81">
        <w:t xml:space="preserve">Created a </w:t>
      </w:r>
      <w:hyperlink r:id="rId10" w:history="1">
        <w:r w:rsidRPr="000F021D">
          <w:rPr>
            <w:rStyle w:val="Hyperlink"/>
          </w:rPr>
          <w:t>repository</w:t>
        </w:r>
      </w:hyperlink>
      <w:r w:rsidRPr="00EB3B81">
        <w:t xml:space="preserve"> on GitHub to streamline development of the robot</w:t>
      </w:r>
    </w:p>
    <w:p w14:paraId="62AB0A88" w14:textId="77777777" w:rsidR="007267CA" w:rsidRDefault="00EB3B81" w:rsidP="007267CA">
      <w:pPr>
        <w:pStyle w:val="ListBullet"/>
        <w:numPr>
          <w:ilvl w:val="0"/>
          <w:numId w:val="4"/>
        </w:numPr>
      </w:pPr>
      <w:r w:rsidRPr="00EB3B81">
        <w:t xml:space="preserve">Created a </w:t>
      </w:r>
      <w:hyperlink r:id="rId11" w:history="1">
        <w:r w:rsidRPr="000F021D">
          <w:rPr>
            <w:rStyle w:val="Hyperlink"/>
          </w:rPr>
          <w:t>webpage</w:t>
        </w:r>
      </w:hyperlink>
      <w:r w:rsidRPr="00EB3B81">
        <w:t xml:space="preserve"> marketing the different features of the robot</w:t>
      </w:r>
    </w:p>
    <w:p w14:paraId="1C450981" w14:textId="0A262716" w:rsidR="00CA39E0" w:rsidRDefault="00CA39E0" w:rsidP="00672026">
      <w:pPr>
        <w:pStyle w:val="ListBullet"/>
        <w:numPr>
          <w:ilvl w:val="0"/>
          <w:numId w:val="0"/>
        </w:numPr>
      </w:pPr>
    </w:p>
    <w:p w14:paraId="1F8A53EF" w14:textId="43E106A7" w:rsidR="00DC384B" w:rsidRPr="00D413F9" w:rsidRDefault="009E6A06" w:rsidP="00DC384B">
      <w:pPr>
        <w:pStyle w:val="Heading3"/>
      </w:pPr>
      <w:r>
        <w:t>JUL 2019</w:t>
      </w:r>
      <w:r w:rsidR="00DC384B" w:rsidRPr="00D413F9">
        <w:t xml:space="preserve"> –</w:t>
      </w:r>
      <w:r w:rsidR="00DC384B">
        <w:t xml:space="preserve"> </w:t>
      </w:r>
      <w:r w:rsidR="00672026">
        <w:t>jan 20</w:t>
      </w:r>
      <w:r w:rsidR="005117B2">
        <w:t>20</w:t>
      </w:r>
    </w:p>
    <w:p w14:paraId="18C2C8E6" w14:textId="3431F131" w:rsidR="00DC384B" w:rsidRPr="00513EFC" w:rsidRDefault="00DC384B" w:rsidP="00DC384B">
      <w:pPr>
        <w:pStyle w:val="Heading2"/>
      </w:pPr>
      <w:r>
        <w:t>Developer /</w:t>
      </w:r>
      <w:r w:rsidRPr="00513EFC">
        <w:t xml:space="preserve"> </w:t>
      </w:r>
      <w:r w:rsidR="00412AF6">
        <w:rPr>
          <w:rStyle w:val="Emphasis"/>
        </w:rPr>
        <w:t>Freelance</w:t>
      </w:r>
      <w:r w:rsidR="00385189">
        <w:rPr>
          <w:rStyle w:val="Emphasis"/>
        </w:rPr>
        <w:t xml:space="preserve"> Work</w:t>
      </w:r>
      <w:r>
        <w:rPr>
          <w:rStyle w:val="Emphasis"/>
        </w:rPr>
        <w:t xml:space="preserve"> – Lowell, MA</w:t>
      </w:r>
    </w:p>
    <w:p w14:paraId="03A1E791" w14:textId="77777777" w:rsidR="00085CC2" w:rsidRDefault="00085CC2" w:rsidP="00085CC2">
      <w:pPr>
        <w:pStyle w:val="ListBullet"/>
      </w:pPr>
      <w:r>
        <w:t xml:space="preserve">Built several JavaScript projects using APIs, Express and other </w:t>
      </w:r>
      <w:proofErr w:type="spellStart"/>
      <w:r>
        <w:t>npm</w:t>
      </w:r>
      <w:proofErr w:type="spellEnd"/>
      <w:r>
        <w:t xml:space="preserve"> modules</w:t>
      </w:r>
    </w:p>
    <w:p w14:paraId="753D4824" w14:textId="77777777" w:rsidR="00085CC2" w:rsidRDefault="00085CC2" w:rsidP="00085CC2">
      <w:pPr>
        <w:pStyle w:val="ListBullet"/>
      </w:pPr>
      <w:r>
        <w:t>Developed a weather app using Express and Handlebars</w:t>
      </w:r>
    </w:p>
    <w:p w14:paraId="4B057C32" w14:textId="77777777" w:rsidR="00085CC2" w:rsidRDefault="00085CC2" w:rsidP="00085CC2">
      <w:pPr>
        <w:pStyle w:val="ListBullet"/>
      </w:pPr>
      <w:r>
        <w:t>Developing a task manager REST API with user accounts and authentication</w:t>
      </w:r>
    </w:p>
    <w:p w14:paraId="2C7A7264" w14:textId="77777777" w:rsidR="00CA39E0" w:rsidRPr="0070237E" w:rsidRDefault="00CA39E0" w:rsidP="00CA39E0">
      <w:pPr>
        <w:pStyle w:val="ListBullet"/>
        <w:numPr>
          <w:ilvl w:val="0"/>
          <w:numId w:val="0"/>
        </w:numPr>
        <w:ind w:left="360"/>
      </w:pPr>
    </w:p>
    <w:p w14:paraId="70833334" w14:textId="77777777" w:rsidR="00DC384B" w:rsidRPr="00D413F9" w:rsidRDefault="009E6A06" w:rsidP="00DC384B">
      <w:pPr>
        <w:pStyle w:val="Heading3"/>
      </w:pPr>
      <w:r>
        <w:t>AUG 2014</w:t>
      </w:r>
      <w:r w:rsidR="00DC384B" w:rsidRPr="00D413F9">
        <w:t xml:space="preserve"> –</w:t>
      </w:r>
      <w:r w:rsidR="00DC384B">
        <w:t xml:space="preserve"> </w:t>
      </w:r>
      <w:r>
        <w:t>MAY 2018</w:t>
      </w:r>
    </w:p>
    <w:p w14:paraId="745039AA" w14:textId="77777777" w:rsidR="00DC384B" w:rsidRPr="00513EFC" w:rsidRDefault="00DC384B" w:rsidP="00DC384B">
      <w:pPr>
        <w:pStyle w:val="Heading2"/>
      </w:pPr>
      <w:r>
        <w:t>Research Assistant /</w:t>
      </w:r>
      <w:r w:rsidRPr="00513EFC">
        <w:t xml:space="preserve"> </w:t>
      </w:r>
      <w:r>
        <w:rPr>
          <w:rStyle w:val="Emphasis"/>
        </w:rPr>
        <w:t>Delaware State University – Dover, DE</w:t>
      </w:r>
    </w:p>
    <w:p w14:paraId="44C11EA0" w14:textId="6D61ED34" w:rsidR="00085CC2" w:rsidRDefault="00085CC2" w:rsidP="00CA39E0">
      <w:pPr>
        <w:pStyle w:val="ListBullet"/>
        <w:numPr>
          <w:ilvl w:val="0"/>
          <w:numId w:val="4"/>
        </w:numPr>
      </w:pPr>
      <w:r>
        <w:t xml:space="preserve">Won an </w:t>
      </w:r>
      <w:hyperlink r:id="rId12" w:history="1">
        <w:r w:rsidRPr="00DA3000">
          <w:rPr>
            <w:rStyle w:val="Hyperlink"/>
          </w:rPr>
          <w:t>award</w:t>
        </w:r>
      </w:hyperlink>
      <w:r>
        <w:t xml:space="preserve"> at Emerging Researchers National (ERN) Conference for GPU programming research</w:t>
      </w:r>
    </w:p>
    <w:p w14:paraId="3FC0C14F" w14:textId="77777777" w:rsidR="00085CC2" w:rsidRDefault="00085CC2" w:rsidP="00CA39E0">
      <w:pPr>
        <w:pStyle w:val="ListBullet"/>
        <w:numPr>
          <w:ilvl w:val="0"/>
          <w:numId w:val="4"/>
        </w:numPr>
      </w:pPr>
      <w:r w:rsidRPr="00085CC2">
        <w:t>Led a research project concerning the decomposition of LIBS protein spectra</w:t>
      </w:r>
      <w:r>
        <w:t xml:space="preserve"> using fuzzy logic</w:t>
      </w:r>
    </w:p>
    <w:p w14:paraId="60C4BDBA" w14:textId="77777777" w:rsidR="00991E24" w:rsidRDefault="00085CC2" w:rsidP="00CA39E0">
      <w:pPr>
        <w:pStyle w:val="ListBullet"/>
        <w:numPr>
          <w:ilvl w:val="0"/>
          <w:numId w:val="4"/>
        </w:numPr>
      </w:pPr>
      <w:r w:rsidRPr="00085CC2">
        <w:t>Led a research project concerning the benefits of GPU programming</w:t>
      </w:r>
      <w:r>
        <w:t xml:space="preserve"> on </w:t>
      </w:r>
      <w:r w:rsidR="00C612DB">
        <w:t>code</w:t>
      </w:r>
      <w:r w:rsidR="00991E24">
        <w:t xml:space="preserve"> runtime</w:t>
      </w:r>
    </w:p>
    <w:p w14:paraId="76AF7417" w14:textId="77777777" w:rsidR="00085CC2" w:rsidRDefault="00991E24" w:rsidP="00CA39E0">
      <w:pPr>
        <w:pStyle w:val="ListBullet"/>
        <w:numPr>
          <w:ilvl w:val="0"/>
          <w:numId w:val="4"/>
        </w:numPr>
      </w:pPr>
      <w:r>
        <w:t>Us</w:t>
      </w:r>
      <w:r w:rsidR="00085CC2" w:rsidRPr="00085CC2">
        <w:t>ed pragma statements</w:t>
      </w:r>
      <w:r>
        <w:t xml:space="preserve"> and GPU programming</w:t>
      </w:r>
      <w:r w:rsidR="00085CC2" w:rsidRPr="00085CC2">
        <w:t xml:space="preserve"> to </w:t>
      </w:r>
      <w:r>
        <w:t xml:space="preserve">improve </w:t>
      </w:r>
      <w:r w:rsidR="00C612DB">
        <w:t>code</w:t>
      </w:r>
      <w:r>
        <w:t xml:space="preserve"> runtime by </w:t>
      </w:r>
      <w:r w:rsidR="00085CC2">
        <w:t xml:space="preserve">15% </w:t>
      </w:r>
    </w:p>
    <w:p w14:paraId="4405894C" w14:textId="77777777" w:rsidR="00CA39E0" w:rsidRDefault="00085CC2" w:rsidP="00085CC2">
      <w:pPr>
        <w:pStyle w:val="ListBullet"/>
        <w:numPr>
          <w:ilvl w:val="0"/>
          <w:numId w:val="4"/>
        </w:numPr>
      </w:pPr>
      <w:r w:rsidRPr="00085CC2">
        <w:t>Presented research at multiple conferences (SACNAS, ERN)</w:t>
      </w:r>
    </w:p>
    <w:p w14:paraId="2370F4AA" w14:textId="77777777" w:rsidR="00085CC2" w:rsidRPr="0070237E" w:rsidRDefault="00085CC2" w:rsidP="00085CC2">
      <w:pPr>
        <w:pStyle w:val="ListBullet"/>
        <w:numPr>
          <w:ilvl w:val="0"/>
          <w:numId w:val="0"/>
        </w:numPr>
        <w:ind w:left="360"/>
      </w:pPr>
    </w:p>
    <w:p w14:paraId="3F66DF3F" w14:textId="77777777" w:rsidR="00DC384B" w:rsidRPr="00D413F9" w:rsidRDefault="009E6A06" w:rsidP="00DC384B">
      <w:pPr>
        <w:pStyle w:val="Heading3"/>
      </w:pPr>
      <w:r>
        <w:t>JUN 2016</w:t>
      </w:r>
      <w:r w:rsidR="00DC384B" w:rsidRPr="00D413F9">
        <w:t xml:space="preserve"> –</w:t>
      </w:r>
      <w:r w:rsidR="00DC384B">
        <w:t xml:space="preserve"> </w:t>
      </w:r>
      <w:r>
        <w:t>JUN 2016</w:t>
      </w:r>
    </w:p>
    <w:p w14:paraId="688F4448" w14:textId="77777777" w:rsidR="00DC384B" w:rsidRPr="00513EFC" w:rsidRDefault="00DC384B" w:rsidP="00DC384B">
      <w:pPr>
        <w:pStyle w:val="Heading2"/>
      </w:pPr>
      <w:r>
        <w:t>Systems Engineer /</w:t>
      </w:r>
      <w:r w:rsidRPr="00513EFC">
        <w:t xml:space="preserve"> </w:t>
      </w:r>
      <w:r>
        <w:rPr>
          <w:rStyle w:val="Emphasis"/>
        </w:rPr>
        <w:t>NASA – Wallops Island, VA</w:t>
      </w:r>
    </w:p>
    <w:p w14:paraId="5B3B7A89" w14:textId="77777777" w:rsidR="00085CC2" w:rsidRDefault="00085CC2" w:rsidP="00085CC2">
      <w:pPr>
        <w:pStyle w:val="ListBullet"/>
      </w:pPr>
      <w:r>
        <w:t>Built a sounding rocket payload in three days with a team of engineers</w:t>
      </w:r>
    </w:p>
    <w:p w14:paraId="13D8C7B1" w14:textId="77777777" w:rsidR="00085CC2" w:rsidRDefault="00085CC2" w:rsidP="00085CC2">
      <w:pPr>
        <w:pStyle w:val="ListBullet"/>
      </w:pPr>
      <w:r>
        <w:t>Integrated the payload into a sounding rocket which was launched into space</w:t>
      </w:r>
    </w:p>
    <w:p w14:paraId="7E7196AE" w14:textId="77777777" w:rsidR="00085CC2" w:rsidRDefault="00085CC2" w:rsidP="00085CC2">
      <w:pPr>
        <w:pStyle w:val="ListBullet"/>
      </w:pPr>
      <w:r>
        <w:t>Recovered the payload post-launch and analyzed the data gathered from space</w:t>
      </w:r>
    </w:p>
    <w:p w14:paraId="66AE990E" w14:textId="77777777" w:rsidR="00CA39E0" w:rsidRPr="0070237E" w:rsidRDefault="00CA39E0" w:rsidP="00CA39E0">
      <w:pPr>
        <w:pStyle w:val="ListBullet"/>
        <w:numPr>
          <w:ilvl w:val="0"/>
          <w:numId w:val="0"/>
        </w:numPr>
        <w:ind w:left="360"/>
      </w:pPr>
    </w:p>
    <w:p w14:paraId="53329410" w14:textId="77777777" w:rsidR="00DC384B" w:rsidRPr="00D413F9" w:rsidRDefault="009E6A06" w:rsidP="00DC384B">
      <w:pPr>
        <w:pStyle w:val="Heading3"/>
      </w:pPr>
      <w:r>
        <w:t>JAN 2016</w:t>
      </w:r>
      <w:r w:rsidR="00DC384B" w:rsidRPr="00D413F9">
        <w:t xml:space="preserve"> –</w:t>
      </w:r>
      <w:r w:rsidR="00DC384B">
        <w:t xml:space="preserve"> </w:t>
      </w:r>
      <w:r>
        <w:t>JUN 2016</w:t>
      </w:r>
    </w:p>
    <w:p w14:paraId="56670BD1" w14:textId="77777777" w:rsidR="00DC384B" w:rsidRPr="00513EFC" w:rsidRDefault="00DC384B" w:rsidP="00DC384B">
      <w:pPr>
        <w:pStyle w:val="Heading2"/>
      </w:pPr>
      <w:r>
        <w:t>Systems Engineer /</w:t>
      </w:r>
      <w:r w:rsidRPr="00513EFC">
        <w:t xml:space="preserve"> </w:t>
      </w:r>
      <w:r>
        <w:rPr>
          <w:rStyle w:val="Emphasis"/>
        </w:rPr>
        <w:t>Delaware State University – Dover, DE</w:t>
      </w:r>
    </w:p>
    <w:p w14:paraId="4A3D413E" w14:textId="77777777" w:rsidR="00085CC2" w:rsidRDefault="00085CC2" w:rsidP="00085CC2">
      <w:pPr>
        <w:pStyle w:val="ListBullet"/>
        <w:numPr>
          <w:ilvl w:val="0"/>
          <w:numId w:val="4"/>
        </w:numPr>
      </w:pPr>
      <w:r>
        <w:t>Hacked into an RC car using a Raspberry Pi 2 and L298N motor driver</w:t>
      </w:r>
    </w:p>
    <w:p w14:paraId="2AFCCC14" w14:textId="77777777" w:rsidR="00085CC2" w:rsidRDefault="00085CC2" w:rsidP="00085CC2">
      <w:pPr>
        <w:pStyle w:val="ListBullet"/>
        <w:numPr>
          <w:ilvl w:val="0"/>
          <w:numId w:val="4"/>
        </w:numPr>
      </w:pPr>
      <w:r>
        <w:t>Soldered several switches onto the car to switch between different controllers</w:t>
      </w:r>
    </w:p>
    <w:p w14:paraId="3F2DEBF7" w14:textId="77777777" w:rsidR="00085CC2" w:rsidRDefault="00085CC2" w:rsidP="00085CC2">
      <w:pPr>
        <w:pStyle w:val="ListBullet"/>
        <w:numPr>
          <w:ilvl w:val="0"/>
          <w:numId w:val="4"/>
        </w:numPr>
      </w:pPr>
      <w:r>
        <w:t>Created a Python script to show live video and control the motors of the car</w:t>
      </w:r>
    </w:p>
    <w:p w14:paraId="5FC22E42" w14:textId="7B1BC473" w:rsidR="00085CC2" w:rsidRPr="0070237E" w:rsidRDefault="00085CC2" w:rsidP="00085CC2">
      <w:pPr>
        <w:pStyle w:val="ListBullet"/>
        <w:numPr>
          <w:ilvl w:val="0"/>
          <w:numId w:val="4"/>
        </w:numPr>
      </w:pPr>
      <w:r>
        <w:t xml:space="preserve">Documented the entire hack using a </w:t>
      </w:r>
      <w:hyperlink r:id="rId13" w:history="1">
        <w:r w:rsidRPr="00FD3D5D">
          <w:rPr>
            <w:rStyle w:val="Hyperlink"/>
          </w:rPr>
          <w:t>WordPress blog</w:t>
        </w:r>
      </w:hyperlink>
    </w:p>
    <w:p w14:paraId="3775776A" w14:textId="77777777" w:rsidR="00434074" w:rsidRDefault="00815C54" w:rsidP="00434074">
      <w:pPr>
        <w:pStyle w:val="Heading1"/>
      </w:pPr>
      <w:r>
        <w:t>Interesting Facts</w:t>
      </w:r>
    </w:p>
    <w:tbl>
      <w:tblPr>
        <w:tblStyle w:val="TableGrid"/>
        <w:tblW w:w="5192" w:type="pct"/>
        <w:tblInd w:w="-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9"/>
        <w:gridCol w:w="4410"/>
      </w:tblGrid>
      <w:tr w:rsidR="00E40C10" w14:paraId="4FDE2F12" w14:textId="77777777" w:rsidTr="00E40C10">
        <w:tc>
          <w:tcPr>
            <w:tcW w:w="5310" w:type="dxa"/>
            <w:tcMar>
              <w:left w:w="360" w:type="dxa"/>
              <w:right w:w="0" w:type="dxa"/>
            </w:tcMar>
          </w:tcPr>
          <w:p w14:paraId="3072E464" w14:textId="77777777" w:rsidR="00E40C10" w:rsidRDefault="00E40C10" w:rsidP="00E40C10">
            <w:pPr>
              <w:pStyle w:val="ListBullet"/>
              <w:numPr>
                <w:ilvl w:val="0"/>
                <w:numId w:val="4"/>
              </w:numPr>
            </w:pPr>
            <w:r>
              <w:t xml:space="preserve">Founder, </w:t>
            </w:r>
            <w:hyperlink r:id="rId14" w:history="1">
              <w:r w:rsidRPr="00E40C10">
                <w:rPr>
                  <w:rStyle w:val="Hyperlink"/>
                </w:rPr>
                <w:t>A Kizzle Brand</w:t>
              </w:r>
            </w:hyperlink>
          </w:p>
          <w:p w14:paraId="42B0A3B9" w14:textId="59804534" w:rsidR="00E40C10" w:rsidRDefault="003F376C" w:rsidP="00E40C10">
            <w:pPr>
              <w:pStyle w:val="ListBullet"/>
              <w:numPr>
                <w:ilvl w:val="0"/>
                <w:numId w:val="4"/>
              </w:numPr>
            </w:pPr>
            <w:r>
              <w:t>I</w:t>
            </w:r>
            <w:r w:rsidR="00111CD0">
              <w:t xml:space="preserve"> taught myself Photoshop while in college</w:t>
            </w:r>
            <w:r>
              <w:t>.</w:t>
            </w:r>
          </w:p>
          <w:p w14:paraId="0D85D06B" w14:textId="77777777" w:rsidR="00E40C10" w:rsidRPr="004937AE" w:rsidRDefault="00E40C10" w:rsidP="007400D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410" w:type="dxa"/>
          </w:tcPr>
          <w:p w14:paraId="61995509" w14:textId="7A62C1A5" w:rsidR="00E40C10" w:rsidRDefault="00794839" w:rsidP="00E40C10">
            <w:pPr>
              <w:pStyle w:val="ListBullet"/>
            </w:pPr>
            <w:r>
              <w:t>I enjoy hiking</w:t>
            </w:r>
            <w:r w:rsidR="00926E36">
              <w:t xml:space="preserve"> with my girlfriend</w:t>
            </w:r>
            <w:r>
              <w:t>.</w:t>
            </w:r>
          </w:p>
          <w:p w14:paraId="52603500" w14:textId="77777777" w:rsidR="00E40C10" w:rsidRDefault="007B7D46" w:rsidP="00E40C10">
            <w:pPr>
              <w:pStyle w:val="ListBullet"/>
            </w:pPr>
            <w:r>
              <w:t xml:space="preserve">I jumped off a waterfall in the Dominican Republic. </w:t>
            </w:r>
          </w:p>
        </w:tc>
      </w:tr>
    </w:tbl>
    <w:p w14:paraId="19C098DD" w14:textId="77777777" w:rsidR="007B7D46" w:rsidRPr="007B7D46" w:rsidRDefault="007B7D46" w:rsidP="007B7D46">
      <w:pPr>
        <w:tabs>
          <w:tab w:val="left" w:pos="6610"/>
        </w:tabs>
        <w:rPr>
          <w:sz w:val="6"/>
          <w:szCs w:val="6"/>
        </w:rPr>
      </w:pPr>
    </w:p>
    <w:sectPr w:rsidR="007B7D46" w:rsidRPr="007B7D46" w:rsidSect="00876A67">
      <w:footerReference w:type="default" r:id="rId15"/>
      <w:pgSz w:w="12240" w:h="15840" w:code="1"/>
      <w:pgMar w:top="432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BEB5B" w14:textId="77777777" w:rsidR="00FD1A16" w:rsidRDefault="00FD1A16" w:rsidP="00725803">
      <w:pPr>
        <w:spacing w:after="0"/>
      </w:pPr>
      <w:r>
        <w:separator/>
      </w:r>
    </w:p>
    <w:p w14:paraId="7B40C4BE" w14:textId="77777777" w:rsidR="00FD1A16" w:rsidRDefault="00FD1A16"/>
  </w:endnote>
  <w:endnote w:type="continuationSeparator" w:id="0">
    <w:p w14:paraId="71B63251" w14:textId="77777777" w:rsidR="00FD1A16" w:rsidRDefault="00FD1A16" w:rsidP="00725803">
      <w:pPr>
        <w:spacing w:after="0"/>
      </w:pPr>
      <w:r>
        <w:continuationSeparator/>
      </w:r>
    </w:p>
    <w:p w14:paraId="75B54861" w14:textId="77777777" w:rsidR="00FD1A16" w:rsidRDefault="00FD1A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648E27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AE6826" w14:textId="77777777" w:rsidR="00317865" w:rsidRDefault="003178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7F254" w14:textId="77777777" w:rsidR="00FD1A16" w:rsidRDefault="00FD1A16" w:rsidP="00725803">
      <w:pPr>
        <w:spacing w:after="0"/>
      </w:pPr>
      <w:r>
        <w:separator/>
      </w:r>
    </w:p>
    <w:p w14:paraId="2638764E" w14:textId="77777777" w:rsidR="00FD1A16" w:rsidRDefault="00FD1A16"/>
  </w:footnote>
  <w:footnote w:type="continuationSeparator" w:id="0">
    <w:p w14:paraId="5045F68A" w14:textId="77777777" w:rsidR="00FD1A16" w:rsidRDefault="00FD1A16" w:rsidP="00725803">
      <w:pPr>
        <w:spacing w:after="0"/>
      </w:pPr>
      <w:r>
        <w:continuationSeparator/>
      </w:r>
    </w:p>
    <w:p w14:paraId="270FF303" w14:textId="77777777" w:rsidR="00FD1A16" w:rsidRDefault="00FD1A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8B523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EB7656"/>
    <w:multiLevelType w:val="hybridMultilevel"/>
    <w:tmpl w:val="00BA3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8430872"/>
    <w:multiLevelType w:val="hybridMultilevel"/>
    <w:tmpl w:val="7C80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07A40"/>
    <w:multiLevelType w:val="hybridMultilevel"/>
    <w:tmpl w:val="921E3650"/>
    <w:lvl w:ilvl="0" w:tplc="2BC0AC9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CA"/>
    <w:rsid w:val="00025E77"/>
    <w:rsid w:val="00027312"/>
    <w:rsid w:val="00027B5F"/>
    <w:rsid w:val="000645F2"/>
    <w:rsid w:val="00072FBF"/>
    <w:rsid w:val="00082F03"/>
    <w:rsid w:val="000835A0"/>
    <w:rsid w:val="00085CC2"/>
    <w:rsid w:val="000934A2"/>
    <w:rsid w:val="000B6576"/>
    <w:rsid w:val="000F021D"/>
    <w:rsid w:val="00111CD0"/>
    <w:rsid w:val="001164B8"/>
    <w:rsid w:val="001832C1"/>
    <w:rsid w:val="001A27F1"/>
    <w:rsid w:val="001B0955"/>
    <w:rsid w:val="001C3B40"/>
    <w:rsid w:val="00227784"/>
    <w:rsid w:val="0023705D"/>
    <w:rsid w:val="00250A31"/>
    <w:rsid w:val="00251C13"/>
    <w:rsid w:val="0027748C"/>
    <w:rsid w:val="002922D0"/>
    <w:rsid w:val="002D019C"/>
    <w:rsid w:val="00317865"/>
    <w:rsid w:val="00321FFC"/>
    <w:rsid w:val="00340B03"/>
    <w:rsid w:val="00372A9E"/>
    <w:rsid w:val="00380AE7"/>
    <w:rsid w:val="00381F64"/>
    <w:rsid w:val="00385189"/>
    <w:rsid w:val="003A6943"/>
    <w:rsid w:val="003F376C"/>
    <w:rsid w:val="00410BA2"/>
    <w:rsid w:val="00412AF6"/>
    <w:rsid w:val="004325A2"/>
    <w:rsid w:val="00434074"/>
    <w:rsid w:val="00463C3B"/>
    <w:rsid w:val="00477E8A"/>
    <w:rsid w:val="004937AE"/>
    <w:rsid w:val="004E2970"/>
    <w:rsid w:val="004F2334"/>
    <w:rsid w:val="005026DD"/>
    <w:rsid w:val="005117B2"/>
    <w:rsid w:val="00513EFC"/>
    <w:rsid w:val="0052113B"/>
    <w:rsid w:val="00532970"/>
    <w:rsid w:val="0053505D"/>
    <w:rsid w:val="00564951"/>
    <w:rsid w:val="00573BF9"/>
    <w:rsid w:val="005A4A49"/>
    <w:rsid w:val="005B1D68"/>
    <w:rsid w:val="005C35AC"/>
    <w:rsid w:val="005F144B"/>
    <w:rsid w:val="00600C00"/>
    <w:rsid w:val="00611B37"/>
    <w:rsid w:val="00613F9E"/>
    <w:rsid w:val="006252B4"/>
    <w:rsid w:val="0064449A"/>
    <w:rsid w:val="00646BA2"/>
    <w:rsid w:val="0065511B"/>
    <w:rsid w:val="00672026"/>
    <w:rsid w:val="00675EA0"/>
    <w:rsid w:val="006C08A0"/>
    <w:rsid w:val="006C1046"/>
    <w:rsid w:val="006C47D8"/>
    <w:rsid w:val="006D2D08"/>
    <w:rsid w:val="006F26A2"/>
    <w:rsid w:val="0070237E"/>
    <w:rsid w:val="00706793"/>
    <w:rsid w:val="00710520"/>
    <w:rsid w:val="00725803"/>
    <w:rsid w:val="00725CB5"/>
    <w:rsid w:val="007267CA"/>
    <w:rsid w:val="007307A3"/>
    <w:rsid w:val="00752315"/>
    <w:rsid w:val="00784A53"/>
    <w:rsid w:val="00794839"/>
    <w:rsid w:val="007B7D46"/>
    <w:rsid w:val="007E06BD"/>
    <w:rsid w:val="00815C54"/>
    <w:rsid w:val="00822985"/>
    <w:rsid w:val="00857E6B"/>
    <w:rsid w:val="00867BBA"/>
    <w:rsid w:val="00876A67"/>
    <w:rsid w:val="008968C4"/>
    <w:rsid w:val="008A0097"/>
    <w:rsid w:val="008A7D5E"/>
    <w:rsid w:val="008D7C1C"/>
    <w:rsid w:val="008F4E36"/>
    <w:rsid w:val="0092291B"/>
    <w:rsid w:val="00926E36"/>
    <w:rsid w:val="00932D92"/>
    <w:rsid w:val="0095272C"/>
    <w:rsid w:val="00972024"/>
    <w:rsid w:val="0098155F"/>
    <w:rsid w:val="00991E24"/>
    <w:rsid w:val="009B07CD"/>
    <w:rsid w:val="009E121F"/>
    <w:rsid w:val="009E35A4"/>
    <w:rsid w:val="009E6A06"/>
    <w:rsid w:val="009F04D2"/>
    <w:rsid w:val="009F2BA7"/>
    <w:rsid w:val="009F6DA0"/>
    <w:rsid w:val="00A01182"/>
    <w:rsid w:val="00AC2C0C"/>
    <w:rsid w:val="00AD13CB"/>
    <w:rsid w:val="00AD3FD8"/>
    <w:rsid w:val="00AF7DFC"/>
    <w:rsid w:val="00B370A8"/>
    <w:rsid w:val="00B6667E"/>
    <w:rsid w:val="00BC68B5"/>
    <w:rsid w:val="00BC7376"/>
    <w:rsid w:val="00BD669A"/>
    <w:rsid w:val="00C13F2B"/>
    <w:rsid w:val="00C33C43"/>
    <w:rsid w:val="00C43D65"/>
    <w:rsid w:val="00C612DB"/>
    <w:rsid w:val="00C84833"/>
    <w:rsid w:val="00C9044F"/>
    <w:rsid w:val="00CA39E0"/>
    <w:rsid w:val="00CB6944"/>
    <w:rsid w:val="00D068BD"/>
    <w:rsid w:val="00D2420D"/>
    <w:rsid w:val="00D30382"/>
    <w:rsid w:val="00D30520"/>
    <w:rsid w:val="00D413F9"/>
    <w:rsid w:val="00D44E50"/>
    <w:rsid w:val="00D8639F"/>
    <w:rsid w:val="00D90060"/>
    <w:rsid w:val="00D92B95"/>
    <w:rsid w:val="00DA3000"/>
    <w:rsid w:val="00DC384B"/>
    <w:rsid w:val="00E03F71"/>
    <w:rsid w:val="00E05317"/>
    <w:rsid w:val="00E154B5"/>
    <w:rsid w:val="00E232F0"/>
    <w:rsid w:val="00E40C10"/>
    <w:rsid w:val="00E52791"/>
    <w:rsid w:val="00E83195"/>
    <w:rsid w:val="00E93F72"/>
    <w:rsid w:val="00EB3B81"/>
    <w:rsid w:val="00F00A4F"/>
    <w:rsid w:val="00F2123C"/>
    <w:rsid w:val="00F33CD8"/>
    <w:rsid w:val="00F36F83"/>
    <w:rsid w:val="00FC4F81"/>
    <w:rsid w:val="00FD1A16"/>
    <w:rsid w:val="00FD1DE2"/>
    <w:rsid w:val="00FD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53985"/>
  <w15:chartTrackingRefBased/>
  <w15:docId w15:val="{DA599D28-2FC1-41AC-9287-C494AABC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C1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0F0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kofpi.wordpress.com/2016/02/22/overall-pi-project-rc-car-or-autonomous-robot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merging-researchers.org/2017-ern-conference-oral-poster-presentation-winner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kizzlebrand.com/ara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kof-f/ARA" TargetMode="External"/><Relationship Id="rId4" Type="http://schemas.openxmlformats.org/officeDocument/2006/relationships/styles" Target="styles.xml"/><Relationship Id="rId9" Type="http://schemas.openxmlformats.org/officeDocument/2006/relationships/hyperlink" Target="https://smartscholarshipprod.service-now.com/smart" TargetMode="External"/><Relationship Id="rId14" Type="http://schemas.openxmlformats.org/officeDocument/2006/relationships/hyperlink" Target="http://www.akizzlebrand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zzle\Documents%20-%20Kof\Business%20Docs\tf1640246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E9E449AF6734CA888B42C370D48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75B15-FEB9-4C25-A616-5BCE68647C3D}"/>
      </w:docPartPr>
      <w:docPartBody>
        <w:p w:rsidR="00F13D17" w:rsidRDefault="00AE74B0">
          <w:pPr>
            <w:pStyle w:val="7E9E449AF6734CA888B42C370D48E1A2"/>
          </w:pPr>
          <w:r>
            <w:t>First Name</w:t>
          </w:r>
        </w:p>
      </w:docPartBody>
    </w:docPart>
    <w:docPart>
      <w:docPartPr>
        <w:name w:val="41019143A568418B9867F2C1DCEDE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17F1B-3CB2-4035-B998-5F97119FC2C9}"/>
      </w:docPartPr>
      <w:docPartBody>
        <w:p w:rsidR="00F13D17" w:rsidRDefault="00AE74B0">
          <w:pPr>
            <w:pStyle w:val="41019143A568418B9867F2C1DCEDE37D"/>
          </w:pPr>
          <w:r>
            <w:t>Last Name</w:t>
          </w:r>
        </w:p>
      </w:docPartBody>
    </w:docPart>
    <w:docPart>
      <w:docPartPr>
        <w:name w:val="7DBF68C4FDE14B0E97995D080963B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582F4-0AF5-4A85-832C-157945B9669F}"/>
      </w:docPartPr>
      <w:docPartBody>
        <w:p w:rsidR="00F13D17" w:rsidRDefault="00AE74B0">
          <w:pPr>
            <w:pStyle w:val="7DBF68C4FDE14B0E97995D080963B1FA"/>
          </w:pPr>
          <w:r w:rsidRPr="009D0878">
            <w:t>Phone</w:t>
          </w:r>
        </w:p>
      </w:docPartBody>
    </w:docPart>
    <w:docPart>
      <w:docPartPr>
        <w:name w:val="9C575A2849ED42FB99BA07D628BC6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64436-9CB6-46ED-B8E1-3F07C45205F7}"/>
      </w:docPartPr>
      <w:docPartBody>
        <w:p w:rsidR="00F13D17" w:rsidRDefault="00AE74B0">
          <w:pPr>
            <w:pStyle w:val="9C575A2849ED42FB99BA07D628BC6A29"/>
          </w:pPr>
          <w:r w:rsidRPr="009D0878">
            <w:t>Email</w:t>
          </w:r>
        </w:p>
      </w:docPartBody>
    </w:docPart>
    <w:docPart>
      <w:docPartPr>
        <w:name w:val="80C0B5EF52754BA183A6C20FEE1A8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7CBCB-7E16-4E8E-8282-17838289850B}"/>
      </w:docPartPr>
      <w:docPartBody>
        <w:p w:rsidR="00F13D17" w:rsidRDefault="00AE74B0">
          <w:pPr>
            <w:pStyle w:val="80C0B5EF52754BA183A6C20FEE1A8FA9"/>
          </w:pPr>
          <w:r w:rsidRPr="009D0878">
            <w:t>LinkedIn Profile</w:t>
          </w:r>
        </w:p>
      </w:docPartBody>
    </w:docPart>
    <w:docPart>
      <w:docPartPr>
        <w:name w:val="31FD50A9DEEE4C578E0EAAD20A561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B232F-4F25-4821-9E7A-950F4BB17685}"/>
      </w:docPartPr>
      <w:docPartBody>
        <w:p w:rsidR="00F13D17" w:rsidRDefault="00AE74B0">
          <w:pPr>
            <w:pStyle w:val="31FD50A9DEEE4C578E0EAAD20A56102B"/>
          </w:pPr>
          <w:r w:rsidRPr="009D0878">
            <w:t>Twitter/Blog/Portfolio</w:t>
          </w:r>
        </w:p>
      </w:docPartBody>
    </w:docPart>
    <w:docPart>
      <w:docPartPr>
        <w:name w:val="1CF83AF2B542437B8F3DDD9CACCC1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9AE7F-C69D-4483-88A3-9D72A16EB3CB}"/>
      </w:docPartPr>
      <w:docPartBody>
        <w:p w:rsidR="00F13D17" w:rsidRDefault="00AE74B0">
          <w:pPr>
            <w:pStyle w:val="1CF83AF2B542437B8F3DDD9CACCC14CD"/>
          </w:pPr>
          <w:r>
            <w:t>Skills</w:t>
          </w:r>
        </w:p>
      </w:docPartBody>
    </w:docPart>
    <w:docPart>
      <w:docPartPr>
        <w:name w:val="200068E3166D4AECAF562E8C19DA1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F8B42-D29A-41B6-84CB-D8FD10DF72D7}"/>
      </w:docPartPr>
      <w:docPartBody>
        <w:p w:rsidR="00F13D17" w:rsidRDefault="00AE74B0">
          <w:pPr>
            <w:pStyle w:val="200068E3166D4AECAF562E8C19DA114C"/>
          </w:pPr>
          <w:r w:rsidRPr="0070237E">
            <w:t>Education</w:t>
          </w:r>
        </w:p>
      </w:docPartBody>
    </w:docPart>
    <w:docPart>
      <w:docPartPr>
        <w:name w:val="B5E6D78AE5EE40C2A0DC7167A1662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E422C-301C-409A-B7BB-8109D5850750}"/>
      </w:docPartPr>
      <w:docPartBody>
        <w:p w:rsidR="00F13D17" w:rsidRDefault="00E02CA4" w:rsidP="00E02CA4">
          <w:pPr>
            <w:pStyle w:val="B5E6D78AE5EE40C2A0DC7167A1662F64"/>
          </w:pPr>
          <w:r w:rsidRPr="00AD3FD8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A4"/>
    <w:rsid w:val="00620128"/>
    <w:rsid w:val="006C2CE8"/>
    <w:rsid w:val="006F666D"/>
    <w:rsid w:val="008F6670"/>
    <w:rsid w:val="009077AB"/>
    <w:rsid w:val="00A6045F"/>
    <w:rsid w:val="00AE74B0"/>
    <w:rsid w:val="00B843C3"/>
    <w:rsid w:val="00D4267B"/>
    <w:rsid w:val="00D45936"/>
    <w:rsid w:val="00E02CA4"/>
    <w:rsid w:val="00F1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9E449AF6734CA888B42C370D48E1A2">
    <w:name w:val="7E9E449AF6734CA888B42C370D48E1A2"/>
  </w:style>
  <w:style w:type="paragraph" w:customStyle="1" w:styleId="41019143A568418B9867F2C1DCEDE37D">
    <w:name w:val="41019143A568418B9867F2C1DCEDE37D"/>
  </w:style>
  <w:style w:type="paragraph" w:customStyle="1" w:styleId="169B9EB0D1D04C109100BE7D55A6206C">
    <w:name w:val="169B9EB0D1D04C109100BE7D55A6206C"/>
  </w:style>
  <w:style w:type="paragraph" w:customStyle="1" w:styleId="7DBF68C4FDE14B0E97995D080963B1FA">
    <w:name w:val="7DBF68C4FDE14B0E97995D080963B1FA"/>
  </w:style>
  <w:style w:type="paragraph" w:customStyle="1" w:styleId="9C575A2849ED42FB99BA07D628BC6A29">
    <w:name w:val="9C575A2849ED42FB99BA07D628BC6A29"/>
  </w:style>
  <w:style w:type="paragraph" w:customStyle="1" w:styleId="80C0B5EF52754BA183A6C20FEE1A8FA9">
    <w:name w:val="80C0B5EF52754BA183A6C20FEE1A8FA9"/>
  </w:style>
  <w:style w:type="paragraph" w:customStyle="1" w:styleId="31FD50A9DEEE4C578E0EAAD20A56102B">
    <w:name w:val="31FD50A9DEEE4C578E0EAAD20A56102B"/>
  </w:style>
  <w:style w:type="paragraph" w:customStyle="1" w:styleId="0271C6F37D3C48BCB79C901058F7C800">
    <w:name w:val="0271C6F37D3C48BCB79C901058F7C800"/>
  </w:style>
  <w:style w:type="paragraph" w:customStyle="1" w:styleId="1CF83AF2B542437B8F3DDD9CACCC14CD">
    <w:name w:val="1CF83AF2B542437B8F3DDD9CACCC14CD"/>
  </w:style>
  <w:style w:type="paragraph" w:customStyle="1" w:styleId="7E101A080CCF4AF78630EA639061C482">
    <w:name w:val="7E101A080CCF4AF78630EA639061C482"/>
  </w:style>
  <w:style w:type="paragraph" w:customStyle="1" w:styleId="83ED4811587B4FD78102470F54533312">
    <w:name w:val="83ED4811587B4FD78102470F54533312"/>
  </w:style>
  <w:style w:type="paragraph" w:customStyle="1" w:styleId="D797CED41F2C46C4AF75F1478479987F">
    <w:name w:val="D797CED41F2C46C4AF75F1478479987F"/>
  </w:style>
  <w:style w:type="paragraph" w:customStyle="1" w:styleId="AEB50FF34CD945BBAF9BA0E36E24E699">
    <w:name w:val="AEB50FF34CD945BBAF9BA0E36E24E699"/>
  </w:style>
  <w:style w:type="paragraph" w:customStyle="1" w:styleId="99DABCA1344F47788C895C42734673EF">
    <w:name w:val="99DABCA1344F47788C895C42734673EF"/>
  </w:style>
  <w:style w:type="paragraph" w:customStyle="1" w:styleId="B5D8368AE23B4B1887094AA7D2BECD59">
    <w:name w:val="B5D8368AE23B4B1887094AA7D2BECD59"/>
  </w:style>
  <w:style w:type="paragraph" w:customStyle="1" w:styleId="DD5408863F924310AE15B476E8F4F030">
    <w:name w:val="DD5408863F924310AE15B476E8F4F030"/>
  </w:style>
  <w:style w:type="paragraph" w:customStyle="1" w:styleId="916852A8C3A14FE1890A8956D468B092">
    <w:name w:val="916852A8C3A14FE1890A8956D468B092"/>
  </w:style>
  <w:style w:type="paragraph" w:customStyle="1" w:styleId="FBF0004F202B40D4A6E64D1247A0E320">
    <w:name w:val="FBF0004F202B40D4A6E64D1247A0E320"/>
  </w:style>
  <w:style w:type="character" w:styleId="Emphasis">
    <w:name w:val="Emphasis"/>
    <w:basedOn w:val="DefaultParagraphFont"/>
    <w:uiPriority w:val="20"/>
    <w:qFormat/>
    <w:rsid w:val="00E02CA4"/>
    <w:rPr>
      <w:b w:val="0"/>
      <w:i w:val="0"/>
      <w:iCs/>
      <w:color w:val="595959" w:themeColor="text1" w:themeTint="A6"/>
    </w:rPr>
  </w:style>
  <w:style w:type="paragraph" w:customStyle="1" w:styleId="C3C897A705324F95BD685757D12B4F3E">
    <w:name w:val="C3C897A705324F95BD685757D12B4F3E"/>
  </w:style>
  <w:style w:type="paragraph" w:customStyle="1" w:styleId="B54BED9EAAB445EBA53FFB784A622A81">
    <w:name w:val="B54BED9EAAB445EBA53FFB784A622A81"/>
  </w:style>
  <w:style w:type="paragraph" w:customStyle="1" w:styleId="8B9687B2C72B4BC6B292B2F738995C77">
    <w:name w:val="8B9687B2C72B4BC6B292B2F738995C77"/>
  </w:style>
  <w:style w:type="paragraph" w:customStyle="1" w:styleId="F68D0484F2DE454F96BD552D20BE485E">
    <w:name w:val="F68D0484F2DE454F96BD552D20BE485E"/>
  </w:style>
  <w:style w:type="paragraph" w:customStyle="1" w:styleId="C1BB892AA4CB4486B0412877B62BE514">
    <w:name w:val="C1BB892AA4CB4486B0412877B62BE514"/>
  </w:style>
  <w:style w:type="paragraph" w:customStyle="1" w:styleId="D154F68E904E434EA3624334F90DF53F">
    <w:name w:val="D154F68E904E434EA3624334F90DF53F"/>
  </w:style>
  <w:style w:type="paragraph" w:customStyle="1" w:styleId="BF521E7B86F440A694BCDED6349CB3BC">
    <w:name w:val="BF521E7B86F440A694BCDED6349CB3BC"/>
  </w:style>
  <w:style w:type="paragraph" w:customStyle="1" w:styleId="200068E3166D4AECAF562E8C19DA114C">
    <w:name w:val="200068E3166D4AECAF562E8C19DA114C"/>
  </w:style>
  <w:style w:type="paragraph" w:customStyle="1" w:styleId="D86049E230B54C35B825763047BF0B2B">
    <w:name w:val="D86049E230B54C35B825763047BF0B2B"/>
  </w:style>
  <w:style w:type="paragraph" w:customStyle="1" w:styleId="31BCFBC2864A4A3CA11E5EEE8F3C4475">
    <w:name w:val="31BCFBC2864A4A3CA11E5EEE8F3C4475"/>
  </w:style>
  <w:style w:type="paragraph" w:customStyle="1" w:styleId="3B75D1333AD24156BA5B10B56F12A2D1">
    <w:name w:val="3B75D1333AD24156BA5B10B56F12A2D1"/>
  </w:style>
  <w:style w:type="paragraph" w:customStyle="1" w:styleId="E37EB444BE054D38A10E37D14771421F">
    <w:name w:val="E37EB444BE054D38A10E37D14771421F"/>
  </w:style>
  <w:style w:type="paragraph" w:customStyle="1" w:styleId="C43425D07ABE4521B7CD8A36FD4F4A3A">
    <w:name w:val="C43425D07ABE4521B7CD8A36FD4F4A3A"/>
  </w:style>
  <w:style w:type="paragraph" w:customStyle="1" w:styleId="4D62A99B0DF94102BB541300D0B65974">
    <w:name w:val="4D62A99B0DF94102BB541300D0B65974"/>
  </w:style>
  <w:style w:type="paragraph" w:customStyle="1" w:styleId="6B5703A6E55C45B19D7202F6F57FDAAE">
    <w:name w:val="6B5703A6E55C45B19D7202F6F57FDAAE"/>
  </w:style>
  <w:style w:type="paragraph" w:customStyle="1" w:styleId="23FDE80101A245869E91BB698FA39D14">
    <w:name w:val="23FDE80101A245869E91BB698FA39D14"/>
  </w:style>
  <w:style w:type="paragraph" w:customStyle="1" w:styleId="6D79DB34D8774BDDBF2DD55094DEC2C7">
    <w:name w:val="6D79DB34D8774BDDBF2DD55094DEC2C7"/>
  </w:style>
  <w:style w:type="paragraph" w:customStyle="1" w:styleId="F9CD1C23741340DCA4A2008D931D9433">
    <w:name w:val="F9CD1C23741340DCA4A2008D931D9433"/>
  </w:style>
  <w:style w:type="paragraph" w:customStyle="1" w:styleId="80FD68B30C0C415A8C8283B469928F12">
    <w:name w:val="80FD68B30C0C415A8C8283B469928F12"/>
  </w:style>
  <w:style w:type="paragraph" w:customStyle="1" w:styleId="30759581AEFF462AA2E1826FF27B3D31">
    <w:name w:val="30759581AEFF462AA2E1826FF27B3D31"/>
  </w:style>
  <w:style w:type="paragraph" w:customStyle="1" w:styleId="3AEE455339ED440EA9EE34A2AE595690">
    <w:name w:val="3AEE455339ED440EA9EE34A2AE595690"/>
    <w:rsid w:val="00E02CA4"/>
  </w:style>
  <w:style w:type="paragraph" w:customStyle="1" w:styleId="150D4D213096465FB1B4E6320C2F82A0">
    <w:name w:val="150D4D213096465FB1B4E6320C2F82A0"/>
    <w:rsid w:val="00E02CA4"/>
  </w:style>
  <w:style w:type="paragraph" w:customStyle="1" w:styleId="7D414D1A663E42708FC8912004F2E8BF">
    <w:name w:val="7D414D1A663E42708FC8912004F2E8BF"/>
    <w:rsid w:val="00E02CA4"/>
  </w:style>
  <w:style w:type="paragraph" w:customStyle="1" w:styleId="7902D67EB11A420F9A428240B4421DB4">
    <w:name w:val="7902D67EB11A420F9A428240B4421DB4"/>
    <w:rsid w:val="00E02CA4"/>
  </w:style>
  <w:style w:type="paragraph" w:customStyle="1" w:styleId="D3682C56555E440A9B920DE3B4D8F2BA">
    <w:name w:val="D3682C56555E440A9B920DE3B4D8F2BA"/>
    <w:rsid w:val="00E02CA4"/>
  </w:style>
  <w:style w:type="paragraph" w:customStyle="1" w:styleId="42C394A72B534F2EAC0ECDC9689464FF">
    <w:name w:val="42C394A72B534F2EAC0ECDC9689464FF"/>
    <w:rsid w:val="00E02CA4"/>
  </w:style>
  <w:style w:type="paragraph" w:customStyle="1" w:styleId="15AC3D2A4ED345DEBCCB4EE2988F7221">
    <w:name w:val="15AC3D2A4ED345DEBCCB4EE2988F7221"/>
    <w:rsid w:val="00E02CA4"/>
  </w:style>
  <w:style w:type="paragraph" w:customStyle="1" w:styleId="0009816F9B9344B7A0C102246EE7EC60">
    <w:name w:val="0009816F9B9344B7A0C102246EE7EC60"/>
    <w:rsid w:val="00E02CA4"/>
  </w:style>
  <w:style w:type="paragraph" w:customStyle="1" w:styleId="6ECC114D38BD4F679D4316D0AEFCF9B1">
    <w:name w:val="6ECC114D38BD4F679D4316D0AEFCF9B1"/>
    <w:rsid w:val="00E02CA4"/>
  </w:style>
  <w:style w:type="paragraph" w:customStyle="1" w:styleId="81E1C6ADF38449B6BD84447540209E9B">
    <w:name w:val="81E1C6ADF38449B6BD84447540209E9B"/>
    <w:rsid w:val="00E02CA4"/>
  </w:style>
  <w:style w:type="paragraph" w:customStyle="1" w:styleId="37D0767A33E3461089430A47A4A1E216">
    <w:name w:val="37D0767A33E3461089430A47A4A1E216"/>
    <w:rsid w:val="00E02CA4"/>
  </w:style>
  <w:style w:type="paragraph" w:customStyle="1" w:styleId="B37C611277C84F2BBEBB3F558633DF84">
    <w:name w:val="B37C611277C84F2BBEBB3F558633DF84"/>
    <w:rsid w:val="00E02CA4"/>
  </w:style>
  <w:style w:type="paragraph" w:customStyle="1" w:styleId="13B0FC87D5DF49F8B7573FE18281F945">
    <w:name w:val="13B0FC87D5DF49F8B7573FE18281F945"/>
    <w:rsid w:val="00E02CA4"/>
  </w:style>
  <w:style w:type="paragraph" w:customStyle="1" w:styleId="CDBF3D68E6AA4251AA767D5CF92D58FE">
    <w:name w:val="CDBF3D68E6AA4251AA767D5CF92D58FE"/>
    <w:rsid w:val="00E02CA4"/>
  </w:style>
  <w:style w:type="paragraph" w:customStyle="1" w:styleId="D2AC148F28B64DA2A2BE4DD2B8B69219">
    <w:name w:val="D2AC148F28B64DA2A2BE4DD2B8B69219"/>
    <w:rsid w:val="00E02CA4"/>
  </w:style>
  <w:style w:type="paragraph" w:customStyle="1" w:styleId="6A15166FFA6F48B584614585FFA22CDE">
    <w:name w:val="6A15166FFA6F48B584614585FFA22CDE"/>
    <w:rsid w:val="00E02CA4"/>
  </w:style>
  <w:style w:type="paragraph" w:customStyle="1" w:styleId="B8A22DFFD3724B928ACBF4D5F1405E73">
    <w:name w:val="B8A22DFFD3724B928ACBF4D5F1405E73"/>
    <w:rsid w:val="00E02CA4"/>
  </w:style>
  <w:style w:type="paragraph" w:customStyle="1" w:styleId="8C9C81F221484BBBAAA0BC0D7D58FAFC">
    <w:name w:val="8C9C81F221484BBBAAA0BC0D7D58FAFC"/>
    <w:rsid w:val="00E02CA4"/>
  </w:style>
  <w:style w:type="paragraph" w:customStyle="1" w:styleId="334C82E6341747F5BE925874FC3C8C97">
    <w:name w:val="334C82E6341747F5BE925874FC3C8C97"/>
    <w:rsid w:val="00E02CA4"/>
  </w:style>
  <w:style w:type="paragraph" w:customStyle="1" w:styleId="85C1326776CB40EDA7671BE9EF9FBB1C">
    <w:name w:val="85C1326776CB40EDA7671BE9EF9FBB1C"/>
    <w:rsid w:val="00E02CA4"/>
  </w:style>
  <w:style w:type="paragraph" w:customStyle="1" w:styleId="08BF548C943A4BCBAB9177FD602A9C6A">
    <w:name w:val="08BF548C943A4BCBAB9177FD602A9C6A"/>
    <w:rsid w:val="00E02CA4"/>
  </w:style>
  <w:style w:type="paragraph" w:customStyle="1" w:styleId="F1C77BBAA9884626A4576EC906CC125C">
    <w:name w:val="F1C77BBAA9884626A4576EC906CC125C"/>
    <w:rsid w:val="00E02CA4"/>
  </w:style>
  <w:style w:type="paragraph" w:customStyle="1" w:styleId="B48ED418D70949BEA156E36C1B6AE057">
    <w:name w:val="B48ED418D70949BEA156E36C1B6AE057"/>
    <w:rsid w:val="00E02CA4"/>
  </w:style>
  <w:style w:type="paragraph" w:customStyle="1" w:styleId="B5E6D78AE5EE40C2A0DC7167A1662F64">
    <w:name w:val="B5E6D78AE5EE40C2A0DC7167A1662F64"/>
    <w:rsid w:val="00E02CA4"/>
  </w:style>
  <w:style w:type="paragraph" w:customStyle="1" w:styleId="4BFD4AACB5374F8B99C28DA2BB32E0B4">
    <w:name w:val="4BFD4AACB5374F8B99C28DA2BB32E0B4"/>
    <w:rsid w:val="00E02CA4"/>
  </w:style>
  <w:style w:type="paragraph" w:customStyle="1" w:styleId="A3FDD2903A2C4D539EE1191EBDDB0BFE">
    <w:name w:val="A3FDD2903A2C4D539EE1191EBDDB0BFE"/>
    <w:rsid w:val="00E02CA4"/>
  </w:style>
  <w:style w:type="paragraph" w:customStyle="1" w:styleId="A6B13F78A7F247338C6F3E32AF7AC444">
    <w:name w:val="A6B13F78A7F247338C6F3E32AF7AC444"/>
    <w:rsid w:val="00E02CA4"/>
  </w:style>
  <w:style w:type="paragraph" w:customStyle="1" w:styleId="3E9A10DA613646079C0F5E8CE1659180">
    <w:name w:val="3E9A10DA613646079C0F5E8CE1659180"/>
    <w:rsid w:val="00E02CA4"/>
  </w:style>
  <w:style w:type="paragraph" w:customStyle="1" w:styleId="91C1E58EDDA64249AD917F7B63917620">
    <w:name w:val="91C1E58EDDA64249AD917F7B63917620"/>
    <w:rsid w:val="00E02CA4"/>
  </w:style>
  <w:style w:type="paragraph" w:customStyle="1" w:styleId="3E6CAD0F54A44F52AAA5CE5ACA3E32D6">
    <w:name w:val="3E6CAD0F54A44F52AAA5CE5ACA3E32D6"/>
    <w:rsid w:val="00E02CA4"/>
  </w:style>
  <w:style w:type="paragraph" w:customStyle="1" w:styleId="64E1088DE82F49DC84F76C001A9DF241">
    <w:name w:val="64E1088DE82F49DC84F76C001A9DF241"/>
    <w:rsid w:val="00E02CA4"/>
  </w:style>
  <w:style w:type="paragraph" w:customStyle="1" w:styleId="9C1A283C15994A73924B67AB0A745E71">
    <w:name w:val="9C1A283C15994A73924B67AB0A745E71"/>
    <w:rsid w:val="00E02CA4"/>
  </w:style>
  <w:style w:type="paragraph" w:customStyle="1" w:styleId="482A14A6BA8E4C5F92347C7799FE7F8A">
    <w:name w:val="482A14A6BA8E4C5F92347C7799FE7F8A"/>
    <w:rsid w:val="00E02CA4"/>
  </w:style>
  <w:style w:type="paragraph" w:customStyle="1" w:styleId="0B2503DB251A4BC69A1CB599BB638618">
    <w:name w:val="0B2503DB251A4BC69A1CB599BB638618"/>
    <w:rsid w:val="00E02CA4"/>
  </w:style>
  <w:style w:type="paragraph" w:customStyle="1" w:styleId="04E64362E1B2439DB2A6147676C8E143">
    <w:name w:val="04E64362E1B2439DB2A6147676C8E143"/>
    <w:rsid w:val="00E02CA4"/>
  </w:style>
  <w:style w:type="paragraph" w:customStyle="1" w:styleId="505D11BE284949948CDF1D33CF35F98F">
    <w:name w:val="505D11BE284949948CDF1D33CF35F98F"/>
    <w:rsid w:val="00E02CA4"/>
  </w:style>
  <w:style w:type="paragraph" w:customStyle="1" w:styleId="6E904FEF10FA49C0A4268EB27E8AB102">
    <w:name w:val="6E904FEF10FA49C0A4268EB27E8AB102"/>
    <w:rsid w:val="00E02CA4"/>
  </w:style>
  <w:style w:type="paragraph" w:customStyle="1" w:styleId="AD087D9D452C44448818F629B587F202">
    <w:name w:val="AD087D9D452C44448818F629B587F202"/>
    <w:rsid w:val="00E02CA4"/>
  </w:style>
  <w:style w:type="paragraph" w:customStyle="1" w:styleId="00B3573ABEB14ABA8DC9C0BA42EF9854">
    <w:name w:val="00B3573ABEB14ABA8DC9C0BA42EF9854"/>
    <w:rsid w:val="00E02CA4"/>
  </w:style>
  <w:style w:type="paragraph" w:customStyle="1" w:styleId="C0B147D01FAF41B7AC3BE97BC5C6CE1F">
    <w:name w:val="C0B147D01FAF41B7AC3BE97BC5C6CE1F"/>
    <w:rsid w:val="00E02CA4"/>
  </w:style>
  <w:style w:type="paragraph" w:customStyle="1" w:styleId="B07B47E7C0844304AED6C61CD8FFDCAF">
    <w:name w:val="B07B47E7C0844304AED6C61CD8FFDCAF"/>
    <w:rsid w:val="00E02CA4"/>
  </w:style>
  <w:style w:type="paragraph" w:customStyle="1" w:styleId="97D8AC6495124FEB83E31A02B8453EC9">
    <w:name w:val="97D8AC6495124FEB83E31A02B8453EC9"/>
    <w:rsid w:val="00E02CA4"/>
  </w:style>
  <w:style w:type="paragraph" w:customStyle="1" w:styleId="D3008C1472CE49D89D4449EB00CC671D">
    <w:name w:val="D3008C1472CE49D89D4449EB00CC671D"/>
    <w:rsid w:val="00E02CA4"/>
  </w:style>
  <w:style w:type="paragraph" w:customStyle="1" w:styleId="C9EFB7C71ECF4C71BB965AE388148752">
    <w:name w:val="C9EFB7C71ECF4C71BB965AE388148752"/>
    <w:rsid w:val="00E02CA4"/>
  </w:style>
  <w:style w:type="paragraph" w:customStyle="1" w:styleId="0E7531F9ED834DA5BD23CEA999ADBD24">
    <w:name w:val="0E7531F9ED834DA5BD23CEA999ADBD24"/>
    <w:rsid w:val="00E02CA4"/>
  </w:style>
  <w:style w:type="paragraph" w:customStyle="1" w:styleId="A1730EFB943B46CA83DE8F0BF545FA62">
    <w:name w:val="A1730EFB943B46CA83DE8F0BF545FA62"/>
    <w:rsid w:val="00E02CA4"/>
  </w:style>
  <w:style w:type="paragraph" w:customStyle="1" w:styleId="206627C6B6DB4F6F8E09744E4BDE5073">
    <w:name w:val="206627C6B6DB4F6F8E09744E4BDE5073"/>
    <w:rsid w:val="00E02CA4"/>
  </w:style>
  <w:style w:type="paragraph" w:customStyle="1" w:styleId="BC68775CDAC04FC9867AE0834E718861">
    <w:name w:val="BC68775CDAC04FC9867AE0834E718861"/>
    <w:rsid w:val="00E02CA4"/>
  </w:style>
  <w:style w:type="paragraph" w:customStyle="1" w:styleId="71350C5A26B4448CA9202F2D057DD61A">
    <w:name w:val="71350C5A26B4448CA9202F2D057DD61A"/>
    <w:rsid w:val="00E02CA4"/>
  </w:style>
  <w:style w:type="paragraph" w:customStyle="1" w:styleId="36EFA89FFA834FE89708F7970F07E866">
    <w:name w:val="36EFA89FFA834FE89708F7970F07E866"/>
    <w:rsid w:val="00E02CA4"/>
  </w:style>
  <w:style w:type="paragraph" w:customStyle="1" w:styleId="8BB4D8AFF7024EAF985B4DDE509E1C33">
    <w:name w:val="8BB4D8AFF7024EAF985B4DDE509E1C33"/>
    <w:rsid w:val="00E02CA4"/>
  </w:style>
  <w:style w:type="paragraph" w:customStyle="1" w:styleId="7333236FAB754F3199797CBC030C3A7F">
    <w:name w:val="7333236FAB754F3199797CBC030C3A7F"/>
    <w:rsid w:val="00E02CA4"/>
  </w:style>
  <w:style w:type="paragraph" w:customStyle="1" w:styleId="46F5699BC21944CDB4E31CD66DFF68CE">
    <w:name w:val="46F5699BC21944CDB4E31CD66DFF68CE"/>
    <w:rsid w:val="00E02CA4"/>
  </w:style>
  <w:style w:type="paragraph" w:customStyle="1" w:styleId="31543AA322494ECDAE5FFEFA7DAB35F1">
    <w:name w:val="31543AA322494ECDAE5FFEFA7DAB35F1"/>
    <w:rsid w:val="00E02CA4"/>
  </w:style>
  <w:style w:type="paragraph" w:customStyle="1" w:styleId="6CCDDA2A142F4DFE9A1ED75CC629F3C6">
    <w:name w:val="6CCDDA2A142F4DFE9A1ED75CC629F3C6"/>
    <w:rsid w:val="00E02CA4"/>
  </w:style>
  <w:style w:type="paragraph" w:customStyle="1" w:styleId="02CE4704FC1040AEA6CE7C4841B2B7C8">
    <w:name w:val="02CE4704FC1040AEA6CE7C4841B2B7C8"/>
    <w:rsid w:val="00E02CA4"/>
  </w:style>
  <w:style w:type="paragraph" w:customStyle="1" w:styleId="B65A060D2F4D4579A0393D9B3A10F3C1">
    <w:name w:val="B65A060D2F4D4579A0393D9B3A10F3C1"/>
    <w:rsid w:val="00E02CA4"/>
  </w:style>
  <w:style w:type="paragraph" w:customStyle="1" w:styleId="FF3563777D8F41AFA94FBF3A9D73D68C">
    <w:name w:val="FF3563777D8F41AFA94FBF3A9D73D68C"/>
    <w:rsid w:val="00E02CA4"/>
  </w:style>
  <w:style w:type="paragraph" w:customStyle="1" w:styleId="ADA7AEA17C3B4D09A90B8DC9A3C1A84F">
    <w:name w:val="ADA7AEA17C3B4D09A90B8DC9A3C1A84F"/>
    <w:rsid w:val="00E02CA4"/>
  </w:style>
  <w:style w:type="paragraph" w:customStyle="1" w:styleId="196628891D77458FAF60BF58EB8556F4">
    <w:name w:val="196628891D77458FAF60BF58EB8556F4"/>
    <w:rsid w:val="00E02CA4"/>
  </w:style>
  <w:style w:type="paragraph" w:customStyle="1" w:styleId="3B3D3785FC564E73BDF0130389249DA5">
    <w:name w:val="3B3D3785FC564E73BDF0130389249DA5"/>
    <w:rsid w:val="00E02CA4"/>
  </w:style>
  <w:style w:type="paragraph" w:customStyle="1" w:styleId="F93ABF5BF1174BAE81AE4461E3BA4632">
    <w:name w:val="F93ABF5BF1174BAE81AE4461E3BA4632"/>
    <w:rsid w:val="00E02CA4"/>
  </w:style>
  <w:style w:type="paragraph" w:customStyle="1" w:styleId="3E83628603D945628F8CB9B3CB73029F">
    <w:name w:val="3E83628603D945628F8CB9B3CB73029F"/>
    <w:rsid w:val="00E02CA4"/>
  </w:style>
  <w:style w:type="paragraph" w:customStyle="1" w:styleId="17A53E37CF1D40BD8B3307A97098EF35">
    <w:name w:val="17A53E37CF1D40BD8B3307A97098EF35"/>
    <w:rsid w:val="00E02CA4"/>
  </w:style>
  <w:style w:type="paragraph" w:customStyle="1" w:styleId="F5BB2CD2149046BBA8B4B8496BC0B5C9">
    <w:name w:val="F5BB2CD2149046BBA8B4B8496BC0B5C9"/>
    <w:rsid w:val="00E02CA4"/>
  </w:style>
  <w:style w:type="paragraph" w:customStyle="1" w:styleId="663DAAFD6C0243299AE0442AAD9D5B78">
    <w:name w:val="663DAAFD6C0243299AE0442AAD9D5B78"/>
    <w:rsid w:val="00E02CA4"/>
  </w:style>
  <w:style w:type="paragraph" w:customStyle="1" w:styleId="F4AFD61D26CC40DA85345B38E354E235">
    <w:name w:val="F4AFD61D26CC40DA85345B38E354E235"/>
    <w:rsid w:val="00E02CA4"/>
  </w:style>
  <w:style w:type="paragraph" w:customStyle="1" w:styleId="565A557CE64A45E98EA9C7533DAA0044">
    <w:name w:val="565A557CE64A45E98EA9C7533DAA0044"/>
    <w:rsid w:val="00E02CA4"/>
  </w:style>
  <w:style w:type="paragraph" w:customStyle="1" w:styleId="C32B4CE87BD14948BA705FD3806B4610">
    <w:name w:val="C32B4CE87BD14948BA705FD3806B4610"/>
    <w:rsid w:val="00E02CA4"/>
  </w:style>
  <w:style w:type="paragraph" w:customStyle="1" w:styleId="2B55A3AD1F7B42DAA0693E878A48C837">
    <w:name w:val="2B55A3AD1F7B42DAA0693E878A48C837"/>
    <w:rsid w:val="00E02CA4"/>
  </w:style>
  <w:style w:type="paragraph" w:customStyle="1" w:styleId="1F7F0D6C0A9E4EF6A069C1A4820DDA9B">
    <w:name w:val="1F7F0D6C0A9E4EF6A069C1A4820DDA9B"/>
    <w:rsid w:val="00E02CA4"/>
  </w:style>
  <w:style w:type="paragraph" w:customStyle="1" w:styleId="8691E6E463204AADA3107392EB125186">
    <w:name w:val="8691E6E463204AADA3107392EB125186"/>
    <w:rsid w:val="00E02CA4"/>
  </w:style>
  <w:style w:type="paragraph" w:customStyle="1" w:styleId="58DF20343F5B42F3B0BDBBCBA5D6EAC1">
    <w:name w:val="58DF20343F5B42F3B0BDBBCBA5D6EAC1"/>
    <w:rsid w:val="00E02CA4"/>
  </w:style>
  <w:style w:type="paragraph" w:customStyle="1" w:styleId="4BFBCD0C10F449D7ADEF73493AD25ABF">
    <w:name w:val="4BFBCD0C10F449D7ADEF73493AD25ABF"/>
    <w:rsid w:val="00E02CA4"/>
  </w:style>
  <w:style w:type="paragraph" w:customStyle="1" w:styleId="C82041598060414EB7FCF156B3AAE10A">
    <w:name w:val="C82041598060414EB7FCF156B3AAE10A"/>
    <w:rsid w:val="00E02CA4"/>
  </w:style>
  <w:style w:type="paragraph" w:customStyle="1" w:styleId="1C080A040C1645A1B935F177E979FCD8">
    <w:name w:val="1C080A040C1645A1B935F177E979FCD8"/>
    <w:rsid w:val="00E02CA4"/>
  </w:style>
  <w:style w:type="paragraph" w:customStyle="1" w:styleId="7E24D5820F7D472ABD3D9FC2A4403768">
    <w:name w:val="7E24D5820F7D472ABD3D9FC2A4403768"/>
    <w:rsid w:val="00E02CA4"/>
  </w:style>
  <w:style w:type="paragraph" w:customStyle="1" w:styleId="5AE57507B8DF4F7FAC6976DD480DEC60">
    <w:name w:val="5AE57507B8DF4F7FAC6976DD480DEC60"/>
    <w:rsid w:val="00E02CA4"/>
  </w:style>
  <w:style w:type="paragraph" w:customStyle="1" w:styleId="A654709FC4F44BEC9CDB4B8EB58582C7">
    <w:name w:val="A654709FC4F44BEC9CDB4B8EB58582C7"/>
    <w:rsid w:val="00E02C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Kofi</Abstract>
  <CompanyAddress/>
  <CompanyPhone>(516)312-6540</CompanyPhone>
  <CompanyFax/>
  <CompanyEmail>ktforson@outlook.com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FB53F8-E884-4302-877D-7038F52EF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tf16402467.dotx</Template>
  <TotalTime>10765</TotalTime>
  <Pages>2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Kizzle</dc:creator>
  <cp:keywords>www.linkedin.com/in/kofi-forson/</cp:keywords>
  <dc:description/>
  <cp:lastModifiedBy>Kofi Forson</cp:lastModifiedBy>
  <cp:revision>57</cp:revision>
  <cp:lastPrinted>2020-03-26T21:12:00Z</cp:lastPrinted>
  <dcterms:created xsi:type="dcterms:W3CDTF">2020-02-11T02:39:00Z</dcterms:created>
  <dcterms:modified xsi:type="dcterms:W3CDTF">2020-06-18T20:17:00Z</dcterms:modified>
  <cp:category>Forson</cp:category>
  <cp:contentStatus>https://github.com/kof-f</cp:contentStatus>
</cp:coreProperties>
</file>